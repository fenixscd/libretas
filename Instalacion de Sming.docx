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A0" w:rsidRPr="00212548" w:rsidRDefault="00F04CA0" w:rsidP="00F04CA0">
      <w:r w:rsidRPr="00212548">
        <w:t xml:space="preserve">Instalar </w:t>
      </w:r>
    </w:p>
    <w:p w:rsidR="00F04CA0" w:rsidRPr="00212548" w:rsidRDefault="00F04CA0" w:rsidP="00F04CA0">
      <w:pPr>
        <w:jc w:val="left"/>
      </w:pPr>
      <w:r w:rsidRPr="00212548">
        <w:t xml:space="preserve">1 - Espressif-ESP8266-DevKit </w:t>
      </w:r>
      <w:r w:rsidRPr="00212548">
        <w:tab/>
      </w:r>
      <w:r w:rsidRPr="00212548">
        <w:tab/>
        <w:t xml:space="preserve"> </w:t>
      </w:r>
      <w:r w:rsidRPr="00212548">
        <w:tab/>
        <w:t>(</w:t>
      </w:r>
      <w:hyperlink r:id="rId8" w:history="1">
        <w:r w:rsidR="00D0324D" w:rsidRPr="00212548">
          <w:rPr>
            <w:rStyle w:val="Hipervnculo"/>
          </w:rPr>
          <w:t>http://programs74.ru/get.php?file=EspressifESP8266DevKit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 xml:space="preserve">2- Instalar la </w:t>
      </w:r>
      <w:proofErr w:type="spellStart"/>
      <w:r w:rsidRPr="00212548">
        <w:t>maquina</w:t>
      </w:r>
      <w:proofErr w:type="spellEnd"/>
      <w:r w:rsidRPr="00212548">
        <w:t xml:space="preserve"> virtual de java </w:t>
      </w:r>
      <w:r w:rsidRPr="00212548">
        <w:tab/>
        <w:t>(</w:t>
      </w:r>
      <w:hyperlink r:id="rId9" w:history="1">
        <w:r w:rsidR="00D0324D" w:rsidRPr="00212548">
          <w:rPr>
            <w:rStyle w:val="Hipervnculo"/>
          </w:rPr>
          <w:t>http://www.oracle.com/technetwork/java/javase/downloads/jre8-downloads-2133155.html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 xml:space="preserve">3 - Colocar en C:\eclipse la </w:t>
      </w:r>
      <w:r w:rsidR="004464EF" w:rsidRPr="00212548">
        <w:t>cárpete</w:t>
      </w:r>
      <w:bookmarkStart w:id="0" w:name="_GoBack"/>
      <w:bookmarkEnd w:id="0"/>
      <w:r w:rsidRPr="00212548">
        <w:t xml:space="preserve"> eclipse</w:t>
      </w:r>
      <w:r w:rsidRPr="00212548">
        <w:tab/>
        <w:t>(</w:t>
      </w:r>
      <w:hyperlink r:id="rId10" w:history="1">
        <w:r w:rsidR="00D0324D" w:rsidRPr="00212548">
          <w:rPr>
            <w:rStyle w:val="Hipervnculo"/>
          </w:rPr>
          <w:t>http://eclipse.org/downloads/packages/eclipse-ide-cc-developers/lunasr2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 xml:space="preserve">4 - Instalar </w:t>
      </w:r>
      <w:proofErr w:type="spellStart"/>
      <w:r w:rsidRPr="00212548">
        <w:t>MinGW</w:t>
      </w:r>
      <w:proofErr w:type="spellEnd"/>
      <w:r w:rsidRPr="00212548">
        <w:t xml:space="preserve"> en la ruta c:\MinGW</w:t>
      </w:r>
      <w:r w:rsidRPr="00212548">
        <w:tab/>
        <w:t xml:space="preserve"> </w:t>
      </w:r>
      <w:r w:rsidRPr="00212548">
        <w:tab/>
        <w:t>(</w:t>
      </w:r>
      <w:hyperlink r:id="rId11" w:history="1">
        <w:r w:rsidR="00D0324D" w:rsidRPr="00212548">
          <w:rPr>
            <w:rStyle w:val="Hipervnculo"/>
          </w:rPr>
          <w:t>http://sourceforge.net/projects/mingw/files/Installer/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>5 - Ejecutar install-mingw-package.bat      (</w:t>
      </w:r>
      <w:hyperlink r:id="rId12" w:history="1">
        <w:r w:rsidR="00D0324D" w:rsidRPr="00212548">
          <w:rPr>
            <w:rStyle w:val="Hipervnculo"/>
          </w:rPr>
          <w:t>http://programs74.ru/get.php?file=EspressifESP8266DevKitAddon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 xml:space="preserve">6 - Copiamos la carpeta </w:t>
      </w:r>
      <w:proofErr w:type="spellStart"/>
      <w:r w:rsidRPr="00212548">
        <w:t>tools</w:t>
      </w:r>
      <w:proofErr w:type="spellEnd"/>
      <w:r w:rsidRPr="00212548">
        <w:t xml:space="preserve"> y la pegamos en C:\tools (</w:t>
      </w:r>
      <w:hyperlink r:id="rId13" w:history="1">
        <w:r w:rsidR="00D0324D" w:rsidRPr="00212548">
          <w:rPr>
            <w:rStyle w:val="Hipervnculo"/>
          </w:rPr>
          <w:t>https://github.com/SmingHub/Sming/archive/master.zip</w:t>
        </w:r>
      </w:hyperlink>
      <w:r w:rsidRPr="00212548">
        <w:t>)</w:t>
      </w:r>
    </w:p>
    <w:p w:rsidR="00F04CA0" w:rsidRPr="00212548" w:rsidRDefault="00F04CA0" w:rsidP="00F04CA0">
      <w:pPr>
        <w:jc w:val="left"/>
      </w:pPr>
      <w:r w:rsidRPr="00212548">
        <w:t xml:space="preserve">7 - Ejecutar en la consola C:\MinGW\bin\mingw-get </w:t>
      </w:r>
      <w:proofErr w:type="spellStart"/>
      <w:r w:rsidRPr="00212548">
        <w:t>install</w:t>
      </w:r>
      <w:proofErr w:type="spellEnd"/>
      <w:r w:rsidRPr="00212548">
        <w:t xml:space="preserve"> "</w:t>
      </w:r>
      <w:proofErr w:type="spellStart"/>
      <w:r w:rsidRPr="00212548">
        <w:t>msys-make</w:t>
      </w:r>
      <w:proofErr w:type="spellEnd"/>
      <w:r w:rsidRPr="00212548">
        <w:t>"</w:t>
      </w:r>
    </w:p>
    <w:p w:rsidR="00F04CA0" w:rsidRPr="00212548" w:rsidRDefault="00F04CA0" w:rsidP="00F04CA0">
      <w:pPr>
        <w:jc w:val="left"/>
      </w:pPr>
      <w:r w:rsidRPr="00212548">
        <w:t xml:space="preserve">8 - Ejecutar en la consola </w:t>
      </w:r>
      <w:proofErr w:type="spellStart"/>
      <w:r w:rsidRPr="00212548">
        <w:t>mklink</w:t>
      </w:r>
      <w:proofErr w:type="spellEnd"/>
      <w:r w:rsidRPr="00212548">
        <w:t xml:space="preserve"> /d c:\Espressif\sdk c:\Espressif\ESP8266_SDK</w:t>
      </w:r>
    </w:p>
    <w:p w:rsidR="00F04CA0" w:rsidRPr="00212548" w:rsidRDefault="00F04CA0" w:rsidP="00F04CA0">
      <w:pPr>
        <w:jc w:val="left"/>
      </w:pPr>
      <w:r w:rsidRPr="00212548">
        <w:t xml:space="preserve">9 - Añadir en el </w:t>
      </w:r>
      <w:proofErr w:type="spellStart"/>
      <w:r w:rsidRPr="00212548">
        <w:t>path</w:t>
      </w:r>
      <w:proofErr w:type="spellEnd"/>
      <w:r w:rsidRPr="00212548">
        <w:t xml:space="preserve"> -&gt; C:\mingw\bin;C:\mingw\msys\1.0\bin</w:t>
      </w:r>
    </w:p>
    <w:p w:rsidR="00F04CA0" w:rsidRPr="00212548" w:rsidRDefault="00F04CA0" w:rsidP="00F04CA0">
      <w:pPr>
        <w:jc w:val="left"/>
      </w:pPr>
      <w:r w:rsidRPr="00212548">
        <w:t xml:space="preserve">10 - Podemos añadir las </w:t>
      </w:r>
      <w:proofErr w:type="spellStart"/>
      <w:r w:rsidRPr="00212548">
        <w:t>siguentes</w:t>
      </w:r>
      <w:proofErr w:type="spellEnd"/>
      <w:r w:rsidRPr="00212548">
        <w:t xml:space="preserve"> variables como del sistema o dentro de eclipse en:</w:t>
      </w:r>
    </w:p>
    <w:p w:rsidR="00F04CA0" w:rsidRPr="00F04CA0" w:rsidRDefault="00F04CA0" w:rsidP="00F04CA0">
      <w:pPr>
        <w:jc w:val="left"/>
        <w:rPr>
          <w:lang w:val="en-US"/>
        </w:rPr>
      </w:pPr>
      <w:r w:rsidRPr="00F04CA0">
        <w:rPr>
          <w:lang w:val="en-US"/>
        </w:rPr>
        <w:t>Eclipse IDE: Window &gt; Preferences -&gt; C/C++ &gt; Build &gt; Environment</w:t>
      </w:r>
    </w:p>
    <w:p w:rsidR="00F04CA0" w:rsidRPr="00F04CA0" w:rsidRDefault="00F04CA0" w:rsidP="00F04CA0">
      <w:pPr>
        <w:jc w:val="left"/>
        <w:rPr>
          <w:lang w:val="en-US"/>
        </w:rPr>
      </w:pPr>
      <w:r w:rsidRPr="00F04CA0">
        <w:rPr>
          <w:lang w:val="en-US"/>
        </w:rPr>
        <w:tab/>
        <w:t>SMING_HOME C:\tools\Sming\Sming</w:t>
      </w:r>
    </w:p>
    <w:p w:rsidR="00F04CA0" w:rsidRDefault="00F04CA0" w:rsidP="00F04CA0">
      <w:pPr>
        <w:jc w:val="left"/>
        <w:rPr>
          <w:lang w:val="en-US"/>
        </w:rPr>
      </w:pPr>
      <w:r w:rsidRPr="00F04CA0">
        <w:rPr>
          <w:lang w:val="en-US"/>
        </w:rPr>
        <w:tab/>
        <w:t>ESP_HOME C:\Espressif</w:t>
      </w:r>
    </w:p>
    <w:p w:rsidR="00F04CA0" w:rsidRDefault="00F04CA0" w:rsidP="00F04CA0">
      <w:pPr>
        <w:jc w:val="left"/>
        <w:rPr>
          <w:lang w:val="en-US"/>
        </w:rPr>
      </w:pPr>
    </w:p>
    <w:p w:rsidR="00F04CA0" w:rsidRPr="00F04CA0" w:rsidRDefault="00F04CA0" w:rsidP="00F04CA0">
      <w:pPr>
        <w:jc w:val="left"/>
        <w:rPr>
          <w:lang w:val="en-US"/>
        </w:rPr>
      </w:pPr>
    </w:p>
    <w:p w:rsidR="00F04CA0" w:rsidRPr="00F04CA0" w:rsidRDefault="00F04CA0" w:rsidP="00F04CA0">
      <w:pPr>
        <w:jc w:val="left"/>
        <w:rPr>
          <w:lang w:val="en-US"/>
        </w:rPr>
      </w:pPr>
    </w:p>
    <w:p w:rsidR="00F04CA0" w:rsidRPr="00F04CA0" w:rsidRDefault="00F04CA0" w:rsidP="00F04CA0">
      <w:pPr>
        <w:jc w:val="left"/>
        <w:rPr>
          <w:lang w:val="en-US"/>
        </w:rPr>
      </w:pPr>
      <w:r w:rsidRPr="00F04CA0">
        <w:rPr>
          <w:lang w:val="en-US"/>
        </w:rPr>
        <w:lastRenderedPageBreak/>
        <w:t>Punto 6</w:t>
      </w:r>
    </w:p>
    <w:p w:rsidR="00F04CA0" w:rsidRPr="00212548" w:rsidRDefault="00F04CA0" w:rsidP="00F04CA0">
      <w:pPr>
        <w:jc w:val="left"/>
      </w:pPr>
      <w:r w:rsidRPr="00212548">
        <w:t xml:space="preserve">Si descargamos de </w:t>
      </w:r>
      <w:proofErr w:type="spellStart"/>
      <w:r w:rsidRPr="00212548">
        <w:t>github</w:t>
      </w:r>
      <w:proofErr w:type="spellEnd"/>
      <w:r w:rsidRPr="00212548">
        <w:t xml:space="preserve"> el contenido hay que guardarlo</w:t>
      </w:r>
    </w:p>
    <w:p w:rsidR="00F04CA0" w:rsidRPr="00212548" w:rsidRDefault="00F04CA0" w:rsidP="00F04CA0">
      <w:pPr>
        <w:jc w:val="left"/>
      </w:pPr>
      <w:proofErr w:type="spellStart"/>
      <w:proofErr w:type="gramStart"/>
      <w:r w:rsidRPr="00212548">
        <w:t>tools</w:t>
      </w:r>
      <w:proofErr w:type="spellEnd"/>
      <w:r w:rsidRPr="00212548">
        <w:t>/</w:t>
      </w:r>
      <w:proofErr w:type="spellStart"/>
      <w:r w:rsidRPr="00212548">
        <w:t>Sming</w:t>
      </w:r>
      <w:proofErr w:type="spellEnd"/>
      <w:r w:rsidRPr="00212548">
        <w:t>/</w:t>
      </w:r>
      <w:proofErr w:type="spellStart"/>
      <w:r w:rsidRPr="00212548">
        <w:t>contenido_descargado</w:t>
      </w:r>
      <w:proofErr w:type="spellEnd"/>
      <w:proofErr w:type="gramEnd"/>
    </w:p>
    <w:p w:rsidR="00F04CA0" w:rsidRPr="00212548" w:rsidRDefault="00F04CA0" w:rsidP="00F04CA0">
      <w:pPr>
        <w:jc w:val="left"/>
      </w:pPr>
    </w:p>
    <w:p w:rsidR="00F04CA0" w:rsidRPr="00212548" w:rsidRDefault="00F04CA0" w:rsidP="00F04CA0">
      <w:pPr>
        <w:jc w:val="left"/>
      </w:pPr>
      <w:proofErr w:type="spellStart"/>
      <w:r w:rsidRPr="00212548">
        <w:t>Divccionario</w:t>
      </w:r>
      <w:proofErr w:type="spellEnd"/>
      <w:r w:rsidRPr="00212548">
        <w:t xml:space="preserve"> en castellano</w:t>
      </w:r>
    </w:p>
    <w:p w:rsidR="00F04CA0" w:rsidRPr="00212548" w:rsidRDefault="00F04CA0" w:rsidP="00F04CA0">
      <w:pPr>
        <w:jc w:val="left"/>
      </w:pPr>
      <w:r w:rsidRPr="00212548">
        <w:t xml:space="preserve">Descargar un diccionario de español para eclipse en http://chie.uniandes.edu.co/~labsis/cupi2/descargas/Cupi2-CorrectorEclipse.zip. El </w:t>
      </w:r>
      <w:proofErr w:type="spellStart"/>
      <w:r w:rsidRPr="00212548">
        <w:t>zip</w:t>
      </w:r>
      <w:proofErr w:type="spellEnd"/>
      <w:r w:rsidRPr="00212548">
        <w:t xml:space="preserve"> contiene un fichero ES.txt, que es el que nos vale.</w:t>
      </w:r>
    </w:p>
    <w:p w:rsidR="00F04CA0" w:rsidRPr="00212548" w:rsidRDefault="00F04CA0" w:rsidP="00F04CA0">
      <w:pPr>
        <w:jc w:val="left"/>
      </w:pPr>
      <w:r w:rsidRPr="00212548">
        <w:t>En eclipse (galileo), "</w:t>
      </w:r>
      <w:proofErr w:type="spellStart"/>
      <w:r w:rsidRPr="00212548">
        <w:t>Window</w:t>
      </w:r>
      <w:proofErr w:type="spellEnd"/>
      <w:r w:rsidRPr="00212548">
        <w:t>"-&gt;"</w:t>
      </w:r>
      <w:proofErr w:type="spellStart"/>
      <w:r w:rsidRPr="00212548">
        <w:t>Preferences</w:t>
      </w:r>
      <w:proofErr w:type="spellEnd"/>
      <w:r w:rsidRPr="00212548">
        <w:t>" y en la ventana que sale, elegimos en el árbol "General" -&gt; "</w:t>
      </w:r>
      <w:proofErr w:type="spellStart"/>
      <w:r w:rsidRPr="00212548">
        <w:t>Editors</w:t>
      </w:r>
      <w:proofErr w:type="spellEnd"/>
      <w:r w:rsidRPr="00212548">
        <w:t xml:space="preserve">" -&gt; "Text </w:t>
      </w:r>
      <w:proofErr w:type="spellStart"/>
      <w:r w:rsidRPr="00212548">
        <w:t>Editors</w:t>
      </w:r>
      <w:proofErr w:type="spellEnd"/>
      <w:r w:rsidRPr="00212548">
        <w:t>" -&gt; "</w:t>
      </w:r>
      <w:proofErr w:type="spellStart"/>
      <w:r w:rsidRPr="00212548">
        <w:t>Spelling</w:t>
      </w:r>
      <w:proofErr w:type="spellEnd"/>
      <w:r w:rsidRPr="00212548">
        <w:t>"</w:t>
      </w:r>
    </w:p>
    <w:p w:rsidR="00F04CA0" w:rsidRPr="00212548" w:rsidRDefault="00F04CA0" w:rsidP="00F04CA0">
      <w:pPr>
        <w:jc w:val="left"/>
      </w:pPr>
      <w:r w:rsidRPr="00212548">
        <w:t>En la pestaña correspondiente, donde pone "</w:t>
      </w:r>
      <w:proofErr w:type="spellStart"/>
      <w:r w:rsidRPr="00212548">
        <w:t>Platform</w:t>
      </w:r>
      <w:proofErr w:type="spellEnd"/>
      <w:r w:rsidRPr="00212548">
        <w:t xml:space="preserve"> </w:t>
      </w:r>
      <w:proofErr w:type="spellStart"/>
      <w:r w:rsidRPr="00212548">
        <w:t>dictionary</w:t>
      </w:r>
      <w:proofErr w:type="spellEnd"/>
      <w:r w:rsidRPr="00212548">
        <w:t>" ponemos "</w:t>
      </w:r>
      <w:proofErr w:type="spellStart"/>
      <w:r w:rsidRPr="00212548">
        <w:t>none</w:t>
      </w:r>
      <w:proofErr w:type="spellEnd"/>
      <w:r w:rsidRPr="00212548">
        <w:t>". En "</w:t>
      </w:r>
      <w:proofErr w:type="spellStart"/>
      <w:r w:rsidRPr="00212548">
        <w:t>user</w:t>
      </w:r>
      <w:proofErr w:type="spellEnd"/>
      <w:r w:rsidRPr="00212548">
        <w:t xml:space="preserve"> </w:t>
      </w:r>
      <w:proofErr w:type="spellStart"/>
      <w:r w:rsidRPr="00212548">
        <w:t>defined</w:t>
      </w:r>
      <w:proofErr w:type="spellEnd"/>
      <w:r w:rsidRPr="00212548">
        <w:t xml:space="preserve"> </w:t>
      </w:r>
      <w:proofErr w:type="spellStart"/>
      <w:r w:rsidRPr="00212548">
        <w:t>dictionary</w:t>
      </w:r>
      <w:proofErr w:type="spellEnd"/>
      <w:r w:rsidRPr="00212548">
        <w:t>" damos a "</w:t>
      </w:r>
      <w:proofErr w:type="spellStart"/>
      <w:r w:rsidRPr="00212548">
        <w:t>Browse</w:t>
      </w:r>
      <w:proofErr w:type="spellEnd"/>
      <w:r w:rsidRPr="00212548">
        <w:t>" y elegimos nuestro fichero ES.txt</w:t>
      </w:r>
    </w:p>
    <w:p w:rsidR="00F04CA0" w:rsidRPr="00212548" w:rsidRDefault="00F04CA0" w:rsidP="00F04CA0">
      <w:pPr>
        <w:jc w:val="left"/>
      </w:pPr>
      <w:r w:rsidRPr="00212548">
        <w:t>Damos a "</w:t>
      </w:r>
      <w:proofErr w:type="spellStart"/>
      <w:r w:rsidRPr="00212548">
        <w:t>Apply</w:t>
      </w:r>
      <w:proofErr w:type="spellEnd"/>
      <w:r w:rsidRPr="00212548">
        <w:t>" "Ok" y ya está.</w:t>
      </w:r>
    </w:p>
    <w:p w:rsidR="00F04CA0" w:rsidRPr="00212548" w:rsidRDefault="00F04CA0" w:rsidP="00F04CA0">
      <w:pPr>
        <w:jc w:val="left"/>
      </w:pPr>
    </w:p>
    <w:p w:rsidR="00F04CA0" w:rsidRPr="00F04CA0" w:rsidRDefault="00F04CA0" w:rsidP="00F04CA0">
      <w:pPr>
        <w:jc w:val="left"/>
        <w:rPr>
          <w:lang w:val="en-US"/>
        </w:rPr>
      </w:pPr>
      <w:proofErr w:type="spellStart"/>
      <w:r w:rsidRPr="00F04CA0">
        <w:rPr>
          <w:lang w:val="en-US"/>
        </w:rPr>
        <w:t>Conseguir</w:t>
      </w:r>
      <w:proofErr w:type="spellEnd"/>
      <w:r w:rsidRPr="00F04CA0">
        <w:rPr>
          <w:lang w:val="en-US"/>
        </w:rPr>
        <w:t xml:space="preserve"> </w:t>
      </w:r>
      <w:proofErr w:type="spellStart"/>
      <w:r w:rsidRPr="00F04CA0">
        <w:rPr>
          <w:lang w:val="en-US"/>
        </w:rPr>
        <w:t>diccionario</w:t>
      </w:r>
      <w:proofErr w:type="spellEnd"/>
    </w:p>
    <w:p w:rsidR="00F04CA0" w:rsidRPr="00F04CA0" w:rsidRDefault="00F04CA0" w:rsidP="00F04CA0">
      <w:pPr>
        <w:jc w:val="left"/>
        <w:rPr>
          <w:lang w:val="en-US"/>
        </w:rPr>
      </w:pPr>
      <w:proofErr w:type="spellStart"/>
      <w:proofErr w:type="gramStart"/>
      <w:r w:rsidRPr="00F04CA0">
        <w:rPr>
          <w:lang w:val="en-US"/>
        </w:rPr>
        <w:t>sudo</w:t>
      </w:r>
      <w:proofErr w:type="spellEnd"/>
      <w:proofErr w:type="gramEnd"/>
      <w:r w:rsidRPr="00F04CA0">
        <w:rPr>
          <w:lang w:val="en-US"/>
        </w:rPr>
        <w:t xml:space="preserve"> apt-get install </w:t>
      </w:r>
      <w:proofErr w:type="spellStart"/>
      <w:r w:rsidRPr="00F04CA0">
        <w:rPr>
          <w:lang w:val="en-US"/>
        </w:rPr>
        <w:t>aspell-es</w:t>
      </w:r>
      <w:proofErr w:type="spellEnd"/>
    </w:p>
    <w:p w:rsidR="00F04CA0" w:rsidRPr="00212548" w:rsidRDefault="00F04CA0" w:rsidP="00F04CA0">
      <w:pPr>
        <w:jc w:val="left"/>
      </w:pPr>
      <w:r w:rsidRPr="00212548">
        <w:t xml:space="preserve">En </w:t>
      </w:r>
      <w:proofErr w:type="spellStart"/>
      <w:r w:rsidRPr="00212548">
        <w:t>linux</w:t>
      </w:r>
      <w:proofErr w:type="spellEnd"/>
      <w:r w:rsidRPr="00212548">
        <w:t xml:space="preserve"> </w:t>
      </w:r>
      <w:proofErr w:type="spellStart"/>
      <w:r w:rsidRPr="00212548">
        <w:t>aspell</w:t>
      </w:r>
      <w:proofErr w:type="spellEnd"/>
      <w:r w:rsidRPr="00212548">
        <w:t xml:space="preserve"> -l es </w:t>
      </w:r>
      <w:proofErr w:type="spellStart"/>
      <w:r w:rsidRPr="00212548">
        <w:t>dump</w:t>
      </w:r>
      <w:proofErr w:type="spellEnd"/>
      <w:r w:rsidRPr="00212548">
        <w:t xml:space="preserve"> master | </w:t>
      </w:r>
      <w:proofErr w:type="spellStart"/>
      <w:r w:rsidRPr="00212548">
        <w:t>aspell</w:t>
      </w:r>
      <w:proofErr w:type="spellEnd"/>
      <w:r w:rsidRPr="00212548">
        <w:t xml:space="preserve"> -l es </w:t>
      </w:r>
      <w:proofErr w:type="spellStart"/>
      <w:r w:rsidRPr="00212548">
        <w:t>expand</w:t>
      </w:r>
      <w:proofErr w:type="spellEnd"/>
      <w:r w:rsidRPr="00212548">
        <w:t xml:space="preserve"> &gt; lista.txt  12MB mas de un </w:t>
      </w:r>
      <w:proofErr w:type="spellStart"/>
      <w:r w:rsidRPr="00212548">
        <w:t>millon</w:t>
      </w:r>
      <w:proofErr w:type="spellEnd"/>
      <w:r w:rsidRPr="00212548">
        <w:t xml:space="preserve"> de palabras</w:t>
      </w:r>
    </w:p>
    <w:p w:rsidR="00F04CA0" w:rsidRPr="00212548" w:rsidRDefault="00F04CA0" w:rsidP="00F04CA0">
      <w:pPr>
        <w:jc w:val="left"/>
      </w:pPr>
      <w:r w:rsidRPr="00212548">
        <w:t xml:space="preserve">Traducir </w:t>
      </w:r>
      <w:proofErr w:type="spellStart"/>
      <w:r w:rsidRPr="00212548">
        <w:t>eclipas</w:t>
      </w:r>
      <w:proofErr w:type="spellEnd"/>
    </w:p>
    <w:p w:rsidR="00F04CA0" w:rsidRPr="00212548" w:rsidRDefault="004464EF" w:rsidP="00F04CA0">
      <w:pPr>
        <w:jc w:val="left"/>
      </w:pPr>
      <w:hyperlink r:id="rId14" w:history="1">
        <w:r w:rsidR="00212548" w:rsidRPr="00971E10">
          <w:rPr>
            <w:rStyle w:val="Hipervnculo"/>
          </w:rPr>
          <w:t>https://www.youtube.com/watch?v=x1YMj6eAbfc</w:t>
        </w:r>
      </w:hyperlink>
      <w:r w:rsidR="00212548">
        <w:t xml:space="preserve"> </w:t>
      </w:r>
    </w:p>
    <w:p w:rsidR="001C12CC" w:rsidRPr="00212548" w:rsidRDefault="004464EF" w:rsidP="00F04CA0">
      <w:pPr>
        <w:jc w:val="left"/>
      </w:pPr>
      <w:hyperlink r:id="rId15" w:history="1">
        <w:r w:rsidR="00212548" w:rsidRPr="00971E10">
          <w:rPr>
            <w:rStyle w:val="Hipervnculo"/>
          </w:rPr>
          <w:t>http://download.eclipse.org/technology/babel/update-site/R0.12.1/luna</w:t>
        </w:r>
      </w:hyperlink>
      <w:r w:rsidR="00212548">
        <w:t xml:space="preserve"> </w:t>
      </w:r>
    </w:p>
    <w:sectPr w:rsidR="001C12CC" w:rsidRPr="00212548" w:rsidSect="00BF390F">
      <w:headerReference w:type="default" r:id="rId16"/>
      <w:pgSz w:w="8391" w:h="11907" w:code="11"/>
      <w:pgMar w:top="709" w:right="567" w:bottom="851" w:left="99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A3" w:rsidRDefault="00D612A3" w:rsidP="0090244D">
      <w:pPr>
        <w:spacing w:after="0"/>
      </w:pPr>
      <w:r>
        <w:separator/>
      </w:r>
    </w:p>
  </w:endnote>
  <w:endnote w:type="continuationSeparator" w:id="0">
    <w:p w:rsidR="00D612A3" w:rsidRDefault="00D612A3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A3" w:rsidRDefault="00D612A3" w:rsidP="0090244D">
      <w:pPr>
        <w:spacing w:after="0"/>
      </w:pPr>
      <w:r>
        <w:separator/>
      </w:r>
    </w:p>
  </w:footnote>
  <w:footnote w:type="continuationSeparator" w:id="0">
    <w:p w:rsidR="00D612A3" w:rsidRDefault="00D612A3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1" w:rsidRPr="001953B6" w:rsidRDefault="006B5009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71D01879" wp14:editId="5747DDC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1312" behindDoc="0" locked="0" layoutInCell="1" allowOverlap="1" wp14:anchorId="746FD89A" wp14:editId="01D58136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0288" behindDoc="0" locked="0" layoutInCell="1" allowOverlap="1" wp14:anchorId="7FE8D749" wp14:editId="229806B4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CDA" w:rsidRPr="00485CDA">
      <w:rPr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6F2D84BE" wp14:editId="404A5D44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CA0">
      <w:rPr>
        <w:b/>
      </w:rPr>
      <w:t xml:space="preserve">ESP 8266 </w:t>
    </w:r>
    <w:proofErr w:type="spellStart"/>
    <w:r w:rsidR="00F04CA0" w:rsidRPr="00F04CA0">
      <w:rPr>
        <w:b/>
      </w:rPr>
      <w:t>Sming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A1"/>
    <w:rsid w:val="00054D76"/>
    <w:rsid w:val="000C0922"/>
    <w:rsid w:val="000C173F"/>
    <w:rsid w:val="001953B6"/>
    <w:rsid w:val="001C12CC"/>
    <w:rsid w:val="00207A60"/>
    <w:rsid w:val="00212548"/>
    <w:rsid w:val="00253185"/>
    <w:rsid w:val="00311F49"/>
    <w:rsid w:val="003464CB"/>
    <w:rsid w:val="003659E4"/>
    <w:rsid w:val="004464EF"/>
    <w:rsid w:val="00454887"/>
    <w:rsid w:val="00482A30"/>
    <w:rsid w:val="00485CDA"/>
    <w:rsid w:val="005B14A2"/>
    <w:rsid w:val="005D1B26"/>
    <w:rsid w:val="005E1643"/>
    <w:rsid w:val="006925D2"/>
    <w:rsid w:val="006B5009"/>
    <w:rsid w:val="006D217A"/>
    <w:rsid w:val="0070134B"/>
    <w:rsid w:val="0071560C"/>
    <w:rsid w:val="00760676"/>
    <w:rsid w:val="00853B2C"/>
    <w:rsid w:val="008A66CE"/>
    <w:rsid w:val="008B4ECB"/>
    <w:rsid w:val="0090244D"/>
    <w:rsid w:val="00934D7F"/>
    <w:rsid w:val="009A15C1"/>
    <w:rsid w:val="009D5DC7"/>
    <w:rsid w:val="00A156A1"/>
    <w:rsid w:val="00A16B32"/>
    <w:rsid w:val="00BF390F"/>
    <w:rsid w:val="00CA70FA"/>
    <w:rsid w:val="00D0324D"/>
    <w:rsid w:val="00D17C5A"/>
    <w:rsid w:val="00D612A3"/>
    <w:rsid w:val="00DA335A"/>
    <w:rsid w:val="00DD21C7"/>
    <w:rsid w:val="00EF0E4D"/>
    <w:rsid w:val="00F037C7"/>
    <w:rsid w:val="00F04CA0"/>
    <w:rsid w:val="00F85096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B6"/>
    <w:pPr>
      <w:spacing w:line="240" w:lineRule="auto"/>
      <w:jc w:val="both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2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32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B6"/>
    <w:pPr>
      <w:spacing w:line="240" w:lineRule="auto"/>
      <w:jc w:val="both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2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32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s74.ru/get.php?file=EspressifESP8266DevKit" TargetMode="External"/><Relationship Id="rId13" Type="http://schemas.openxmlformats.org/officeDocument/2006/relationships/hyperlink" Target="https://github.com/SmingHub/Sming/archive/master.zi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grams74.ru/get.php?file=EspressifESP8266DevKitAdd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mingw/files/Insta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.eclipse.org/technology/babel/update-site/R0.12.1/luna" TargetMode="External"/><Relationship Id="rId10" Type="http://schemas.openxmlformats.org/officeDocument/2006/relationships/hyperlink" Target="http://eclipse.org/downloads/packages/eclipse-ide-cc-developers/lunasr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re8-downloads-2133155.html" TargetMode="External"/><Relationship Id="rId14" Type="http://schemas.openxmlformats.org/officeDocument/2006/relationships/hyperlink" Target="https://www.youtube.com/watch?v=x1YMj6eAbf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3D8D-D266-497A-A6BE-078D84B7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1494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CASTRO DOMINGUEZ SAMUEL</cp:lastModifiedBy>
  <cp:revision>9</cp:revision>
  <cp:lastPrinted>2016-05-05T14:46:00Z</cp:lastPrinted>
  <dcterms:created xsi:type="dcterms:W3CDTF">2016-05-05T14:44:00Z</dcterms:created>
  <dcterms:modified xsi:type="dcterms:W3CDTF">2016-05-10T15:42:00Z</dcterms:modified>
</cp:coreProperties>
</file>
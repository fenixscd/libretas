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448A" w:rsidRDefault="0083448A" w:rsidP="00363883">
      <w:r>
        <w:t xml:space="preserve">Para comprobar la versión instalada de </w:t>
      </w:r>
      <w:proofErr w:type="spellStart"/>
      <w:r>
        <w:t>php</w:t>
      </w:r>
      <w:proofErr w:type="spellEnd"/>
    </w:p>
    <w:p w:rsidR="0083448A" w:rsidRDefault="0083448A" w:rsidP="009E4E29">
      <w:pPr>
        <w:pStyle w:val="Sinespaciado"/>
        <w:rPr>
          <w:rStyle w:val="CdigoHTML"/>
          <w:rFonts w:eastAsiaTheme="minorHAnsi" w:cstheme="minorBidi"/>
          <w:szCs w:val="22"/>
        </w:rPr>
      </w:pPr>
      <w:r w:rsidRPr="00363883">
        <w:rPr>
          <w:rStyle w:val="CdigoHTML"/>
          <w:rFonts w:eastAsiaTheme="minorHAnsi" w:cstheme="minorBidi"/>
          <w:szCs w:val="22"/>
        </w:rPr>
        <w:t xml:space="preserve">$ </w:t>
      </w:r>
      <w:proofErr w:type="spellStart"/>
      <w:proofErr w:type="gramStart"/>
      <w:r w:rsidRPr="00363883">
        <w:rPr>
          <w:rStyle w:val="CdigoHTML"/>
          <w:rFonts w:eastAsiaTheme="minorHAnsi" w:cstheme="minorBidi"/>
          <w:szCs w:val="22"/>
        </w:rPr>
        <w:t>php</w:t>
      </w:r>
      <w:proofErr w:type="spellEnd"/>
      <w:proofErr w:type="gramEnd"/>
      <w:r w:rsidRPr="00363883">
        <w:rPr>
          <w:rStyle w:val="CdigoHTML"/>
          <w:rFonts w:eastAsiaTheme="minorHAnsi" w:cstheme="minorBidi"/>
          <w:szCs w:val="22"/>
        </w:rPr>
        <w:t xml:space="preserve"> </w:t>
      </w:r>
      <w:r w:rsidR="009E4E29">
        <w:rPr>
          <w:rStyle w:val="CdigoHTML"/>
          <w:rFonts w:eastAsiaTheme="minorHAnsi" w:cstheme="minorBidi"/>
          <w:szCs w:val="22"/>
        </w:rPr>
        <w:t>–</w:t>
      </w:r>
      <w:r w:rsidRPr="00363883">
        <w:rPr>
          <w:rStyle w:val="CdigoHTML"/>
          <w:rFonts w:eastAsiaTheme="minorHAnsi" w:cstheme="minorBidi"/>
          <w:szCs w:val="22"/>
        </w:rPr>
        <w:t>v</w:t>
      </w:r>
    </w:p>
    <w:p w:rsidR="009E4E29" w:rsidRPr="009E4E29" w:rsidRDefault="009E4E29" w:rsidP="009E4E29">
      <w:pPr>
        <w:pStyle w:val="Sinespaciado"/>
        <w:rPr>
          <w:rStyle w:val="Textoennegrita"/>
          <w:b w:val="0"/>
          <w:bCs w:val="0"/>
        </w:rPr>
      </w:pPr>
    </w:p>
    <w:p w:rsidR="0083448A" w:rsidRPr="00363883" w:rsidRDefault="0083448A" w:rsidP="00363883">
      <w:pPr>
        <w:pStyle w:val="Ttulo1"/>
      </w:pPr>
      <w:r w:rsidRPr="00363883">
        <w:rPr>
          <w:rStyle w:val="Textoennegrita"/>
          <w:b w:val="0"/>
          <w:bCs w:val="0"/>
        </w:rPr>
        <w:t>Instalar PHP 5.4</w:t>
      </w:r>
    </w:p>
    <w:p w:rsidR="0083448A" w:rsidRPr="00363883" w:rsidRDefault="0083448A" w:rsidP="00A028A0">
      <w:pPr>
        <w:pStyle w:val="Sinespaciado"/>
        <w:spacing w:after="120"/>
      </w:pPr>
      <w:r w:rsidRPr="00363883">
        <w:rPr>
          <w:rStyle w:val="CdigoHTML"/>
          <w:rFonts w:eastAsiaTheme="minorHAnsi" w:cstheme="minorBidi"/>
          <w:szCs w:val="22"/>
        </w:rPr>
        <w:t>$ sudo apt-</w:t>
      </w:r>
      <w:proofErr w:type="spellStart"/>
      <w:r w:rsidRPr="00363883">
        <w:rPr>
          <w:rStyle w:val="CdigoHTML"/>
          <w:rFonts w:eastAsiaTheme="minorHAnsi" w:cstheme="minorBidi"/>
          <w:szCs w:val="22"/>
        </w:rPr>
        <w:t>get</w:t>
      </w:r>
      <w:proofErr w:type="spellEnd"/>
      <w:r w:rsidRPr="00363883">
        <w:rPr>
          <w:rStyle w:val="CdigoHTML"/>
          <w:rFonts w:eastAsiaTheme="minorHAnsi" w:cstheme="minorBidi"/>
          <w:szCs w:val="22"/>
        </w:rPr>
        <w:t xml:space="preserve"> </w:t>
      </w:r>
      <w:proofErr w:type="spellStart"/>
      <w:r w:rsidRPr="00363883">
        <w:rPr>
          <w:rStyle w:val="CdigoHTML"/>
          <w:rFonts w:eastAsiaTheme="minorHAnsi" w:cstheme="minorBidi"/>
          <w:szCs w:val="22"/>
        </w:rPr>
        <w:t>install</w:t>
      </w:r>
      <w:proofErr w:type="spellEnd"/>
      <w:r w:rsidRPr="00363883">
        <w:rPr>
          <w:rStyle w:val="CdigoHTML"/>
          <w:rFonts w:eastAsiaTheme="minorHAnsi" w:cstheme="minorBidi"/>
          <w:szCs w:val="22"/>
        </w:rPr>
        <w:t xml:space="preserve"> </w:t>
      </w:r>
      <w:proofErr w:type="spellStart"/>
      <w:r w:rsidRPr="00363883">
        <w:rPr>
          <w:rStyle w:val="CdigoHTML"/>
          <w:rFonts w:eastAsiaTheme="minorHAnsi" w:cstheme="minorBidi"/>
          <w:szCs w:val="22"/>
        </w:rPr>
        <w:t>python</w:t>
      </w:r>
      <w:proofErr w:type="spellEnd"/>
      <w:r w:rsidRPr="00363883">
        <w:rPr>
          <w:rStyle w:val="CdigoHTML"/>
          <w:rFonts w:eastAsiaTheme="minorHAnsi" w:cstheme="minorBidi"/>
          <w:szCs w:val="22"/>
        </w:rPr>
        <w:t>-software-</w:t>
      </w:r>
      <w:proofErr w:type="spellStart"/>
      <w:r w:rsidRPr="00363883">
        <w:rPr>
          <w:rStyle w:val="CdigoHTML"/>
          <w:rFonts w:eastAsiaTheme="minorHAnsi" w:cstheme="minorBidi"/>
          <w:szCs w:val="22"/>
        </w:rPr>
        <w:t>properties</w:t>
      </w:r>
      <w:proofErr w:type="spellEnd"/>
    </w:p>
    <w:p w:rsidR="0083448A" w:rsidRPr="00363883" w:rsidRDefault="0083448A" w:rsidP="00A028A0">
      <w:pPr>
        <w:pStyle w:val="Sinespaciado"/>
        <w:spacing w:after="120"/>
      </w:pPr>
      <w:r w:rsidRPr="00363883">
        <w:rPr>
          <w:rStyle w:val="CdigoHTML"/>
          <w:rFonts w:eastAsiaTheme="minorHAnsi" w:cstheme="minorBidi"/>
          <w:szCs w:val="22"/>
        </w:rPr>
        <w:t xml:space="preserve">$ sudo </w:t>
      </w:r>
      <w:proofErr w:type="spellStart"/>
      <w:r w:rsidRPr="00363883">
        <w:rPr>
          <w:rStyle w:val="CdigoHTML"/>
          <w:rFonts w:eastAsiaTheme="minorHAnsi" w:cstheme="minorBidi"/>
          <w:szCs w:val="22"/>
        </w:rPr>
        <w:t>add</w:t>
      </w:r>
      <w:proofErr w:type="spellEnd"/>
      <w:r w:rsidRPr="00363883">
        <w:rPr>
          <w:rStyle w:val="CdigoHTML"/>
          <w:rFonts w:eastAsiaTheme="minorHAnsi" w:cstheme="minorBidi"/>
          <w:szCs w:val="22"/>
        </w:rPr>
        <w:t>-apt-</w:t>
      </w:r>
      <w:proofErr w:type="spellStart"/>
      <w:r w:rsidRPr="00363883">
        <w:rPr>
          <w:rStyle w:val="CdigoHTML"/>
          <w:rFonts w:eastAsiaTheme="minorHAnsi" w:cstheme="minorBidi"/>
          <w:szCs w:val="22"/>
        </w:rPr>
        <w:t>repository</w:t>
      </w:r>
      <w:proofErr w:type="spellEnd"/>
      <w:r w:rsidRPr="00363883">
        <w:rPr>
          <w:rStyle w:val="CdigoHTML"/>
          <w:rFonts w:eastAsiaTheme="minorHAnsi" w:cstheme="minorBidi"/>
          <w:szCs w:val="22"/>
        </w:rPr>
        <w:t xml:space="preserve"> </w:t>
      </w:r>
      <w:proofErr w:type="spellStart"/>
      <w:r w:rsidRPr="00363883">
        <w:rPr>
          <w:rStyle w:val="CdigoHTML"/>
          <w:rFonts w:eastAsiaTheme="minorHAnsi" w:cstheme="minorBidi"/>
          <w:szCs w:val="22"/>
        </w:rPr>
        <w:t>ppa</w:t>
      </w:r>
      <w:proofErr w:type="gramStart"/>
      <w:r w:rsidRPr="00363883">
        <w:rPr>
          <w:rStyle w:val="CdigoHTML"/>
          <w:rFonts w:eastAsiaTheme="minorHAnsi" w:cstheme="minorBidi"/>
          <w:szCs w:val="22"/>
        </w:rPr>
        <w:t>:ondrej</w:t>
      </w:r>
      <w:proofErr w:type="spellEnd"/>
      <w:proofErr w:type="gramEnd"/>
      <w:r w:rsidRPr="00363883">
        <w:rPr>
          <w:rStyle w:val="CdigoHTML"/>
          <w:rFonts w:eastAsiaTheme="minorHAnsi" w:cstheme="minorBidi"/>
          <w:szCs w:val="22"/>
        </w:rPr>
        <w:t>/php5-oldstable</w:t>
      </w:r>
    </w:p>
    <w:p w:rsidR="0083448A" w:rsidRPr="00363883" w:rsidRDefault="0083448A" w:rsidP="00A028A0">
      <w:pPr>
        <w:pStyle w:val="Sinespaciado"/>
        <w:spacing w:after="120"/>
      </w:pPr>
      <w:r w:rsidRPr="00363883">
        <w:rPr>
          <w:rStyle w:val="CdigoHTML"/>
          <w:rFonts w:eastAsiaTheme="minorHAnsi" w:cstheme="minorBidi"/>
          <w:szCs w:val="22"/>
        </w:rPr>
        <w:t>$ sudo ap</w:t>
      </w:r>
      <w:bookmarkStart w:id="0" w:name="_GoBack"/>
      <w:bookmarkEnd w:id="0"/>
      <w:r w:rsidRPr="00363883">
        <w:rPr>
          <w:rStyle w:val="CdigoHTML"/>
          <w:rFonts w:eastAsiaTheme="minorHAnsi" w:cstheme="minorBidi"/>
          <w:szCs w:val="22"/>
        </w:rPr>
        <w:t>t-</w:t>
      </w:r>
      <w:proofErr w:type="spellStart"/>
      <w:r w:rsidRPr="00363883">
        <w:rPr>
          <w:rStyle w:val="CdigoHTML"/>
          <w:rFonts w:eastAsiaTheme="minorHAnsi" w:cstheme="minorBidi"/>
          <w:szCs w:val="22"/>
        </w:rPr>
        <w:t>get</w:t>
      </w:r>
      <w:proofErr w:type="spellEnd"/>
      <w:r w:rsidRPr="00363883">
        <w:rPr>
          <w:rStyle w:val="CdigoHTML"/>
          <w:rFonts w:eastAsiaTheme="minorHAnsi" w:cstheme="minorBidi"/>
          <w:szCs w:val="22"/>
        </w:rPr>
        <w:t xml:space="preserve"> </w:t>
      </w:r>
      <w:proofErr w:type="spellStart"/>
      <w:r w:rsidRPr="00363883">
        <w:rPr>
          <w:rStyle w:val="CdigoHTML"/>
          <w:rFonts w:eastAsiaTheme="minorHAnsi" w:cstheme="minorBidi"/>
          <w:szCs w:val="22"/>
        </w:rPr>
        <w:t>update</w:t>
      </w:r>
      <w:proofErr w:type="spellEnd"/>
    </w:p>
    <w:p w:rsidR="0083448A" w:rsidRDefault="0083448A" w:rsidP="00A028A0">
      <w:pPr>
        <w:pStyle w:val="Sinespaciado"/>
        <w:spacing w:after="120"/>
        <w:rPr>
          <w:rStyle w:val="CdigoHTML"/>
          <w:rFonts w:eastAsiaTheme="minorHAnsi" w:cstheme="minorBidi"/>
          <w:szCs w:val="22"/>
        </w:rPr>
      </w:pPr>
      <w:r w:rsidRPr="00363883">
        <w:rPr>
          <w:rStyle w:val="CdigoHTML"/>
          <w:rFonts w:eastAsiaTheme="minorHAnsi" w:cstheme="minorBidi"/>
          <w:szCs w:val="22"/>
        </w:rPr>
        <w:t>$ sudo apt-</w:t>
      </w:r>
      <w:proofErr w:type="spellStart"/>
      <w:r w:rsidRPr="00363883">
        <w:rPr>
          <w:rStyle w:val="CdigoHTML"/>
          <w:rFonts w:eastAsiaTheme="minorHAnsi" w:cstheme="minorBidi"/>
          <w:szCs w:val="22"/>
        </w:rPr>
        <w:t>get</w:t>
      </w:r>
      <w:proofErr w:type="spellEnd"/>
      <w:r w:rsidRPr="00363883">
        <w:rPr>
          <w:rStyle w:val="CdigoHTML"/>
          <w:rFonts w:eastAsiaTheme="minorHAnsi" w:cstheme="minorBidi"/>
          <w:szCs w:val="22"/>
        </w:rPr>
        <w:t xml:space="preserve"> </w:t>
      </w:r>
      <w:proofErr w:type="spellStart"/>
      <w:r w:rsidRPr="00363883">
        <w:rPr>
          <w:rStyle w:val="CdigoHTML"/>
          <w:rFonts w:eastAsiaTheme="minorHAnsi" w:cstheme="minorBidi"/>
          <w:szCs w:val="22"/>
        </w:rPr>
        <w:t>install</w:t>
      </w:r>
      <w:proofErr w:type="spellEnd"/>
      <w:r w:rsidRPr="00363883">
        <w:rPr>
          <w:rStyle w:val="CdigoHTML"/>
          <w:rFonts w:eastAsiaTheme="minorHAnsi" w:cstheme="minorBidi"/>
          <w:szCs w:val="22"/>
        </w:rPr>
        <w:t xml:space="preserve"> -y php5</w:t>
      </w:r>
    </w:p>
    <w:p w:rsidR="00363883" w:rsidRPr="00363883" w:rsidRDefault="00363883" w:rsidP="00363883">
      <w:pPr>
        <w:pStyle w:val="Sinespaciado"/>
      </w:pPr>
    </w:p>
    <w:p w:rsidR="0083448A" w:rsidRPr="00363883" w:rsidRDefault="0083448A" w:rsidP="00363883">
      <w:pPr>
        <w:pStyle w:val="Ttulo1"/>
        <w:rPr>
          <w:rStyle w:val="Textoennegrita"/>
          <w:lang w:val="en-US"/>
        </w:rPr>
      </w:pPr>
      <w:proofErr w:type="spellStart"/>
      <w:r w:rsidRPr="00363883">
        <w:rPr>
          <w:rStyle w:val="Textoennegrita"/>
          <w:b w:val="0"/>
          <w:bCs w:val="0"/>
          <w:lang w:val="en-US"/>
        </w:rPr>
        <w:t>Instalar</w:t>
      </w:r>
      <w:proofErr w:type="spellEnd"/>
      <w:r w:rsidRPr="00363883">
        <w:rPr>
          <w:rStyle w:val="Textoennegrita"/>
          <w:b w:val="0"/>
          <w:bCs w:val="0"/>
          <w:lang w:val="en-US"/>
        </w:rPr>
        <w:t xml:space="preserve"> PHP 5.5</w:t>
      </w:r>
    </w:p>
    <w:p w:rsidR="0083448A" w:rsidRPr="00A028A0" w:rsidRDefault="0083448A" w:rsidP="00A028A0">
      <w:pPr>
        <w:pStyle w:val="Sinespaciado"/>
        <w:spacing w:after="120"/>
        <w:rPr>
          <w:rStyle w:val="CdigoHTML"/>
          <w:rFonts w:eastAsiaTheme="minorHAnsi" w:cstheme="minorBidi"/>
          <w:szCs w:val="22"/>
        </w:rPr>
      </w:pPr>
      <w:r w:rsidRPr="00A028A0">
        <w:rPr>
          <w:rStyle w:val="CdigoHTML"/>
          <w:rFonts w:eastAsiaTheme="minorHAnsi" w:cstheme="minorBidi"/>
          <w:szCs w:val="22"/>
        </w:rPr>
        <w:t xml:space="preserve">$ </w:t>
      </w:r>
      <w:proofErr w:type="spellStart"/>
      <w:proofErr w:type="gramStart"/>
      <w:r w:rsidRPr="00A028A0">
        <w:rPr>
          <w:rStyle w:val="CdigoHTML"/>
          <w:rFonts w:eastAsiaTheme="minorHAnsi" w:cstheme="minorBidi"/>
          <w:szCs w:val="22"/>
        </w:rPr>
        <w:t>sudo</w:t>
      </w:r>
      <w:proofErr w:type="spellEnd"/>
      <w:proofErr w:type="gramEnd"/>
      <w:r w:rsidRPr="00A028A0">
        <w:rPr>
          <w:rStyle w:val="CdigoHTML"/>
          <w:rFonts w:eastAsiaTheme="minorHAnsi" w:cstheme="minorBidi"/>
          <w:szCs w:val="22"/>
        </w:rPr>
        <w:t xml:space="preserve"> apt-get install python-software-properties</w:t>
      </w:r>
    </w:p>
    <w:p w:rsidR="0083448A" w:rsidRPr="00363883" w:rsidRDefault="0083448A" w:rsidP="00A028A0">
      <w:pPr>
        <w:pStyle w:val="Sinespaciado"/>
        <w:spacing w:after="120"/>
        <w:rPr>
          <w:rStyle w:val="CdigoHTML"/>
          <w:rFonts w:eastAsiaTheme="minorHAnsi" w:cstheme="minorBidi"/>
          <w:szCs w:val="22"/>
        </w:rPr>
      </w:pPr>
      <w:r w:rsidRPr="00363883">
        <w:rPr>
          <w:rStyle w:val="CdigoHTML"/>
          <w:rFonts w:eastAsiaTheme="minorHAnsi" w:cstheme="minorBidi"/>
          <w:szCs w:val="22"/>
        </w:rPr>
        <w:t xml:space="preserve">$ sudo </w:t>
      </w:r>
      <w:proofErr w:type="spellStart"/>
      <w:r w:rsidRPr="00363883">
        <w:rPr>
          <w:rStyle w:val="CdigoHTML"/>
          <w:rFonts w:eastAsiaTheme="minorHAnsi" w:cstheme="minorBidi"/>
          <w:szCs w:val="22"/>
        </w:rPr>
        <w:t>add</w:t>
      </w:r>
      <w:proofErr w:type="spellEnd"/>
      <w:r w:rsidRPr="00363883">
        <w:rPr>
          <w:rStyle w:val="CdigoHTML"/>
          <w:rFonts w:eastAsiaTheme="minorHAnsi" w:cstheme="minorBidi"/>
          <w:szCs w:val="22"/>
        </w:rPr>
        <w:t>-apt-</w:t>
      </w:r>
      <w:proofErr w:type="spellStart"/>
      <w:r w:rsidRPr="00363883">
        <w:rPr>
          <w:rStyle w:val="CdigoHTML"/>
          <w:rFonts w:eastAsiaTheme="minorHAnsi" w:cstheme="minorBidi"/>
          <w:szCs w:val="22"/>
        </w:rPr>
        <w:t>repository</w:t>
      </w:r>
      <w:proofErr w:type="spellEnd"/>
      <w:r w:rsidRPr="00363883">
        <w:rPr>
          <w:rStyle w:val="CdigoHTML"/>
          <w:rFonts w:eastAsiaTheme="minorHAnsi" w:cstheme="minorBidi"/>
          <w:szCs w:val="22"/>
        </w:rPr>
        <w:t xml:space="preserve"> </w:t>
      </w:r>
      <w:proofErr w:type="spellStart"/>
      <w:r w:rsidRPr="00363883">
        <w:rPr>
          <w:rStyle w:val="CdigoHTML"/>
          <w:rFonts w:eastAsiaTheme="minorHAnsi" w:cstheme="minorBidi"/>
          <w:szCs w:val="22"/>
        </w:rPr>
        <w:t>ppa</w:t>
      </w:r>
      <w:proofErr w:type="gramStart"/>
      <w:r w:rsidRPr="00363883">
        <w:rPr>
          <w:rStyle w:val="CdigoHTML"/>
          <w:rFonts w:eastAsiaTheme="minorHAnsi" w:cstheme="minorBidi"/>
          <w:szCs w:val="22"/>
        </w:rPr>
        <w:t>:ondrej</w:t>
      </w:r>
      <w:proofErr w:type="spellEnd"/>
      <w:proofErr w:type="gramEnd"/>
      <w:r w:rsidRPr="00363883">
        <w:rPr>
          <w:rStyle w:val="CdigoHTML"/>
          <w:rFonts w:eastAsiaTheme="minorHAnsi" w:cstheme="minorBidi"/>
          <w:szCs w:val="22"/>
        </w:rPr>
        <w:t>/php5</w:t>
      </w:r>
    </w:p>
    <w:p w:rsidR="0083448A" w:rsidRPr="00363883" w:rsidRDefault="0083448A" w:rsidP="00A028A0">
      <w:pPr>
        <w:pStyle w:val="Sinespaciado"/>
        <w:spacing w:after="120"/>
        <w:rPr>
          <w:rStyle w:val="CdigoHTML"/>
          <w:rFonts w:eastAsiaTheme="minorHAnsi" w:cstheme="minorBidi"/>
          <w:szCs w:val="22"/>
        </w:rPr>
      </w:pPr>
      <w:r w:rsidRPr="00363883">
        <w:rPr>
          <w:rStyle w:val="CdigoHTML"/>
          <w:rFonts w:eastAsiaTheme="minorHAnsi" w:cstheme="minorBidi"/>
          <w:szCs w:val="22"/>
        </w:rPr>
        <w:t xml:space="preserve">$ </w:t>
      </w:r>
      <w:proofErr w:type="spellStart"/>
      <w:proofErr w:type="gramStart"/>
      <w:r w:rsidRPr="00363883">
        <w:rPr>
          <w:rStyle w:val="CdigoHTML"/>
          <w:rFonts w:eastAsiaTheme="minorHAnsi" w:cstheme="minorBidi"/>
          <w:szCs w:val="22"/>
        </w:rPr>
        <w:t>sudo</w:t>
      </w:r>
      <w:proofErr w:type="spellEnd"/>
      <w:proofErr w:type="gramEnd"/>
      <w:r w:rsidRPr="00363883">
        <w:rPr>
          <w:rStyle w:val="CdigoHTML"/>
          <w:rFonts w:eastAsiaTheme="minorHAnsi" w:cstheme="minorBidi"/>
          <w:szCs w:val="22"/>
        </w:rPr>
        <w:t xml:space="preserve"> apt-get update</w:t>
      </w:r>
    </w:p>
    <w:p w:rsidR="0083448A" w:rsidRDefault="0083448A" w:rsidP="00A028A0">
      <w:pPr>
        <w:pStyle w:val="Sinespaciado"/>
        <w:spacing w:after="120"/>
        <w:rPr>
          <w:rStyle w:val="CdigoHTML"/>
          <w:rFonts w:eastAsiaTheme="minorHAnsi" w:cstheme="minorBidi"/>
          <w:szCs w:val="22"/>
        </w:rPr>
      </w:pPr>
      <w:r w:rsidRPr="00363883">
        <w:rPr>
          <w:rStyle w:val="CdigoHTML"/>
          <w:rFonts w:eastAsiaTheme="minorHAnsi" w:cstheme="minorBidi"/>
          <w:szCs w:val="22"/>
        </w:rPr>
        <w:t xml:space="preserve">$ </w:t>
      </w:r>
      <w:proofErr w:type="spellStart"/>
      <w:r w:rsidRPr="00363883">
        <w:rPr>
          <w:rStyle w:val="CdigoHTML"/>
          <w:rFonts w:eastAsiaTheme="minorHAnsi" w:cstheme="minorBidi"/>
          <w:szCs w:val="22"/>
        </w:rPr>
        <w:t>sudo</w:t>
      </w:r>
      <w:proofErr w:type="spellEnd"/>
      <w:r w:rsidRPr="00363883">
        <w:rPr>
          <w:rStyle w:val="CdigoHTML"/>
          <w:rFonts w:eastAsiaTheme="minorHAnsi" w:cstheme="minorBidi"/>
          <w:szCs w:val="22"/>
        </w:rPr>
        <w:t xml:space="preserve"> apt-</w:t>
      </w:r>
      <w:proofErr w:type="spellStart"/>
      <w:r w:rsidRPr="00363883">
        <w:rPr>
          <w:rStyle w:val="CdigoHTML"/>
          <w:rFonts w:eastAsiaTheme="minorHAnsi" w:cstheme="minorBidi"/>
          <w:szCs w:val="22"/>
        </w:rPr>
        <w:t>get</w:t>
      </w:r>
      <w:proofErr w:type="spellEnd"/>
      <w:r w:rsidRPr="00363883">
        <w:rPr>
          <w:rStyle w:val="CdigoHTML"/>
          <w:rFonts w:eastAsiaTheme="minorHAnsi" w:cstheme="minorBidi"/>
          <w:szCs w:val="22"/>
        </w:rPr>
        <w:t xml:space="preserve"> </w:t>
      </w:r>
      <w:proofErr w:type="spellStart"/>
      <w:r w:rsidRPr="00363883">
        <w:rPr>
          <w:rStyle w:val="CdigoHTML"/>
          <w:rFonts w:eastAsiaTheme="minorHAnsi" w:cstheme="minorBidi"/>
          <w:szCs w:val="22"/>
        </w:rPr>
        <w:t>install</w:t>
      </w:r>
      <w:proofErr w:type="spellEnd"/>
      <w:r w:rsidRPr="00363883">
        <w:rPr>
          <w:rStyle w:val="CdigoHTML"/>
          <w:rFonts w:eastAsiaTheme="minorHAnsi" w:cstheme="minorBidi"/>
          <w:szCs w:val="22"/>
        </w:rPr>
        <w:t xml:space="preserve"> -y php5</w:t>
      </w:r>
    </w:p>
    <w:p w:rsidR="00363883" w:rsidRPr="00363883" w:rsidRDefault="00363883" w:rsidP="00363883">
      <w:pPr>
        <w:pStyle w:val="Sinespaciado"/>
        <w:rPr>
          <w:rStyle w:val="CdigoHTML"/>
          <w:rFonts w:eastAsiaTheme="minorHAnsi" w:cstheme="minorBidi"/>
          <w:szCs w:val="22"/>
        </w:rPr>
      </w:pPr>
    </w:p>
    <w:p w:rsidR="0083448A" w:rsidRPr="00363883" w:rsidRDefault="0083448A" w:rsidP="00363883">
      <w:pPr>
        <w:pStyle w:val="Ttulo1"/>
        <w:rPr>
          <w:rStyle w:val="Textoennegrita"/>
          <w:lang w:val="en-US"/>
        </w:rPr>
      </w:pPr>
      <w:proofErr w:type="spellStart"/>
      <w:r w:rsidRPr="00363883">
        <w:rPr>
          <w:rStyle w:val="Textoennegrita"/>
          <w:b w:val="0"/>
          <w:bCs w:val="0"/>
          <w:lang w:val="en-US"/>
        </w:rPr>
        <w:t>Instalar</w:t>
      </w:r>
      <w:proofErr w:type="spellEnd"/>
      <w:r w:rsidRPr="00363883">
        <w:rPr>
          <w:rStyle w:val="Textoennegrita"/>
          <w:b w:val="0"/>
          <w:bCs w:val="0"/>
          <w:lang w:val="en-US"/>
        </w:rPr>
        <w:t xml:space="preserve"> PHP 5.6</w:t>
      </w:r>
    </w:p>
    <w:p w:rsidR="0083448A" w:rsidRPr="00363883" w:rsidRDefault="0083448A" w:rsidP="00A028A0">
      <w:pPr>
        <w:pStyle w:val="Sinespaciado"/>
        <w:spacing w:after="120"/>
        <w:rPr>
          <w:rStyle w:val="CdigoHTML"/>
          <w:rFonts w:eastAsiaTheme="minorHAnsi" w:cstheme="minorBidi"/>
          <w:szCs w:val="22"/>
        </w:rPr>
      </w:pPr>
      <w:r w:rsidRPr="00363883">
        <w:rPr>
          <w:rStyle w:val="CdigoHTML"/>
          <w:rFonts w:eastAsiaTheme="minorHAnsi" w:cstheme="minorBidi"/>
          <w:szCs w:val="22"/>
        </w:rPr>
        <w:t>$ sudo apt-</w:t>
      </w:r>
      <w:proofErr w:type="spellStart"/>
      <w:r w:rsidRPr="00363883">
        <w:rPr>
          <w:rStyle w:val="CdigoHTML"/>
          <w:rFonts w:eastAsiaTheme="minorHAnsi" w:cstheme="minorBidi"/>
          <w:szCs w:val="22"/>
        </w:rPr>
        <w:t>get</w:t>
      </w:r>
      <w:proofErr w:type="spellEnd"/>
      <w:r w:rsidRPr="00363883">
        <w:rPr>
          <w:rStyle w:val="CdigoHTML"/>
          <w:rFonts w:eastAsiaTheme="minorHAnsi" w:cstheme="minorBidi"/>
          <w:szCs w:val="22"/>
        </w:rPr>
        <w:t xml:space="preserve"> </w:t>
      </w:r>
      <w:proofErr w:type="spellStart"/>
      <w:r w:rsidRPr="00363883">
        <w:rPr>
          <w:rStyle w:val="CdigoHTML"/>
          <w:rFonts w:eastAsiaTheme="minorHAnsi" w:cstheme="minorBidi"/>
          <w:szCs w:val="22"/>
        </w:rPr>
        <w:t>install</w:t>
      </w:r>
      <w:proofErr w:type="spellEnd"/>
      <w:r w:rsidRPr="00363883">
        <w:rPr>
          <w:rStyle w:val="CdigoHTML"/>
          <w:rFonts w:eastAsiaTheme="minorHAnsi" w:cstheme="minorBidi"/>
          <w:szCs w:val="22"/>
        </w:rPr>
        <w:t xml:space="preserve"> python-software-properties</w:t>
      </w:r>
    </w:p>
    <w:p w:rsidR="0083448A" w:rsidRPr="00363883" w:rsidRDefault="0083448A" w:rsidP="00A028A0">
      <w:pPr>
        <w:pStyle w:val="Sinespaciado"/>
        <w:spacing w:after="120"/>
        <w:rPr>
          <w:rStyle w:val="CdigoHTML"/>
          <w:rFonts w:eastAsiaTheme="minorHAnsi" w:cstheme="minorBidi"/>
          <w:szCs w:val="22"/>
        </w:rPr>
      </w:pPr>
      <w:r w:rsidRPr="00363883">
        <w:rPr>
          <w:rStyle w:val="CdigoHTML"/>
          <w:rFonts w:eastAsiaTheme="minorHAnsi" w:cstheme="minorBidi"/>
          <w:szCs w:val="22"/>
        </w:rPr>
        <w:t xml:space="preserve">$ </w:t>
      </w:r>
      <w:proofErr w:type="spellStart"/>
      <w:proofErr w:type="gramStart"/>
      <w:r w:rsidRPr="00363883">
        <w:rPr>
          <w:rStyle w:val="CdigoHTML"/>
          <w:rFonts w:eastAsiaTheme="minorHAnsi" w:cstheme="minorBidi"/>
          <w:szCs w:val="22"/>
        </w:rPr>
        <w:t>sudo</w:t>
      </w:r>
      <w:proofErr w:type="spellEnd"/>
      <w:proofErr w:type="gramEnd"/>
      <w:r w:rsidRPr="00363883">
        <w:rPr>
          <w:rStyle w:val="CdigoHTML"/>
          <w:rFonts w:eastAsiaTheme="minorHAnsi" w:cstheme="minorBidi"/>
          <w:szCs w:val="22"/>
        </w:rPr>
        <w:t xml:space="preserve"> add-apt-repository </w:t>
      </w:r>
      <w:proofErr w:type="spellStart"/>
      <w:r w:rsidRPr="00363883">
        <w:rPr>
          <w:rStyle w:val="CdigoHTML"/>
          <w:rFonts w:eastAsiaTheme="minorHAnsi" w:cstheme="minorBidi"/>
          <w:szCs w:val="22"/>
        </w:rPr>
        <w:t>ppa:ondrej</w:t>
      </w:r>
      <w:proofErr w:type="spellEnd"/>
      <w:r w:rsidRPr="00363883">
        <w:rPr>
          <w:rStyle w:val="CdigoHTML"/>
          <w:rFonts w:eastAsiaTheme="minorHAnsi" w:cstheme="minorBidi"/>
          <w:szCs w:val="22"/>
        </w:rPr>
        <w:t>/php5-5.6</w:t>
      </w:r>
    </w:p>
    <w:p w:rsidR="0083448A" w:rsidRPr="00363883" w:rsidRDefault="0083448A" w:rsidP="00A028A0">
      <w:pPr>
        <w:pStyle w:val="Sinespaciado"/>
        <w:spacing w:after="120"/>
        <w:rPr>
          <w:rStyle w:val="CdigoHTML"/>
          <w:rFonts w:eastAsiaTheme="minorHAnsi" w:cstheme="minorBidi"/>
          <w:szCs w:val="22"/>
        </w:rPr>
      </w:pPr>
      <w:r w:rsidRPr="00363883">
        <w:rPr>
          <w:rStyle w:val="CdigoHTML"/>
          <w:rFonts w:eastAsiaTheme="minorHAnsi" w:cstheme="minorBidi"/>
          <w:szCs w:val="22"/>
        </w:rPr>
        <w:t xml:space="preserve">$ </w:t>
      </w:r>
      <w:proofErr w:type="spellStart"/>
      <w:proofErr w:type="gramStart"/>
      <w:r w:rsidRPr="00363883">
        <w:rPr>
          <w:rStyle w:val="CdigoHTML"/>
          <w:rFonts w:eastAsiaTheme="minorHAnsi" w:cstheme="minorBidi"/>
          <w:szCs w:val="22"/>
        </w:rPr>
        <w:t>sudo</w:t>
      </w:r>
      <w:proofErr w:type="spellEnd"/>
      <w:proofErr w:type="gramEnd"/>
      <w:r w:rsidRPr="00363883">
        <w:rPr>
          <w:rStyle w:val="CdigoHTML"/>
          <w:rFonts w:eastAsiaTheme="minorHAnsi" w:cstheme="minorBidi"/>
          <w:szCs w:val="22"/>
        </w:rPr>
        <w:t xml:space="preserve"> apt-get update</w:t>
      </w:r>
    </w:p>
    <w:p w:rsidR="0083448A" w:rsidRPr="00363883" w:rsidRDefault="0083448A" w:rsidP="00A028A0">
      <w:pPr>
        <w:pStyle w:val="Sinespaciado"/>
        <w:spacing w:after="120"/>
        <w:rPr>
          <w:rStyle w:val="CdigoHTML"/>
          <w:rFonts w:eastAsiaTheme="minorHAnsi" w:cstheme="minorBidi"/>
          <w:szCs w:val="22"/>
        </w:rPr>
      </w:pPr>
      <w:r w:rsidRPr="00363883">
        <w:rPr>
          <w:rStyle w:val="CdigoHTML"/>
          <w:rFonts w:eastAsiaTheme="minorHAnsi" w:cstheme="minorBidi"/>
          <w:szCs w:val="22"/>
        </w:rPr>
        <w:t xml:space="preserve">$ </w:t>
      </w:r>
      <w:proofErr w:type="spellStart"/>
      <w:proofErr w:type="gramStart"/>
      <w:r w:rsidRPr="00363883">
        <w:rPr>
          <w:rStyle w:val="CdigoHTML"/>
          <w:rFonts w:eastAsiaTheme="minorHAnsi" w:cstheme="minorBidi"/>
          <w:szCs w:val="22"/>
        </w:rPr>
        <w:t>sudo</w:t>
      </w:r>
      <w:proofErr w:type="spellEnd"/>
      <w:proofErr w:type="gramEnd"/>
      <w:r w:rsidRPr="00363883">
        <w:rPr>
          <w:rStyle w:val="CdigoHTML"/>
          <w:rFonts w:eastAsiaTheme="minorHAnsi" w:cstheme="minorBidi"/>
          <w:szCs w:val="22"/>
        </w:rPr>
        <w:t xml:space="preserve"> apt-get install -y php5</w:t>
      </w:r>
    </w:p>
    <w:sectPr w:rsidR="0083448A" w:rsidRPr="00363883" w:rsidSect="001A16DD">
      <w:headerReference w:type="default" r:id="rId8"/>
      <w:footerReference w:type="default" r:id="rId9"/>
      <w:pgSz w:w="8391" w:h="11907" w:code="11"/>
      <w:pgMar w:top="709" w:right="567" w:bottom="709" w:left="992" w:header="284" w:footer="3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355E" w:rsidRDefault="00D9355E" w:rsidP="0090244D">
      <w:pPr>
        <w:spacing w:after="0"/>
      </w:pPr>
      <w:r>
        <w:separator/>
      </w:r>
    </w:p>
  </w:endnote>
  <w:endnote w:type="continuationSeparator" w:id="0">
    <w:p w:rsidR="00D9355E" w:rsidRDefault="00D9355E" w:rsidP="0090244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4D14" w:rsidRPr="001A16DD" w:rsidRDefault="001C4D14" w:rsidP="001A16DD">
    <w:pPr>
      <w:tabs>
        <w:tab w:val="center" w:pos="4550"/>
        <w:tab w:val="left" w:pos="5818"/>
      </w:tabs>
      <w:ind w:right="261"/>
      <w:jc w:val="right"/>
      <w:rPr>
        <w:sz w:val="24"/>
        <w:szCs w:val="24"/>
      </w:rPr>
    </w:pPr>
    <w:r w:rsidRPr="001A16DD">
      <w:rPr>
        <w:spacing w:val="60"/>
        <w:sz w:val="24"/>
        <w:szCs w:val="24"/>
      </w:rPr>
      <w:t>Página</w:t>
    </w:r>
    <w:r w:rsidRPr="001A16DD">
      <w:rPr>
        <w:sz w:val="24"/>
        <w:szCs w:val="24"/>
      </w:rPr>
      <w:t xml:space="preserve"> </w:t>
    </w:r>
    <w:r w:rsidRPr="001A16DD">
      <w:rPr>
        <w:sz w:val="24"/>
        <w:szCs w:val="24"/>
      </w:rPr>
      <w:fldChar w:fldCharType="begin"/>
    </w:r>
    <w:r w:rsidRPr="001A16DD">
      <w:rPr>
        <w:sz w:val="24"/>
        <w:szCs w:val="24"/>
      </w:rPr>
      <w:instrText>PAGE   \* MERGEFORMAT</w:instrText>
    </w:r>
    <w:r w:rsidRPr="001A16DD">
      <w:rPr>
        <w:sz w:val="24"/>
        <w:szCs w:val="24"/>
      </w:rPr>
      <w:fldChar w:fldCharType="separate"/>
    </w:r>
    <w:r w:rsidR="00A028A0">
      <w:rPr>
        <w:noProof/>
        <w:sz w:val="24"/>
        <w:szCs w:val="24"/>
      </w:rPr>
      <w:t>1</w:t>
    </w:r>
    <w:r w:rsidRPr="001A16DD">
      <w:rPr>
        <w:sz w:val="24"/>
        <w:szCs w:val="24"/>
      </w:rPr>
      <w:fldChar w:fldCharType="end"/>
    </w:r>
    <w:r w:rsidRPr="001A16DD">
      <w:rPr>
        <w:sz w:val="24"/>
        <w:szCs w:val="24"/>
      </w:rPr>
      <w:t xml:space="preserve"> | </w:t>
    </w:r>
    <w:r w:rsidRPr="001A16DD">
      <w:rPr>
        <w:sz w:val="24"/>
        <w:szCs w:val="24"/>
      </w:rPr>
      <w:fldChar w:fldCharType="begin"/>
    </w:r>
    <w:r w:rsidRPr="001A16DD">
      <w:rPr>
        <w:sz w:val="24"/>
        <w:szCs w:val="24"/>
      </w:rPr>
      <w:instrText>NUMPAGES  \* Arabic  \* MERGEFORMAT</w:instrText>
    </w:r>
    <w:r w:rsidRPr="001A16DD">
      <w:rPr>
        <w:sz w:val="24"/>
        <w:szCs w:val="24"/>
      </w:rPr>
      <w:fldChar w:fldCharType="separate"/>
    </w:r>
    <w:r w:rsidR="00A028A0">
      <w:rPr>
        <w:noProof/>
        <w:sz w:val="24"/>
        <w:szCs w:val="24"/>
      </w:rPr>
      <w:t>1</w:t>
    </w:r>
    <w:r w:rsidRPr="001A16DD">
      <w:rPr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355E" w:rsidRDefault="00D9355E" w:rsidP="0090244D">
      <w:pPr>
        <w:spacing w:after="0"/>
      </w:pPr>
      <w:r>
        <w:separator/>
      </w:r>
    </w:p>
  </w:footnote>
  <w:footnote w:type="continuationSeparator" w:id="0">
    <w:p w:rsidR="00D9355E" w:rsidRDefault="00D9355E" w:rsidP="0090244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4D14" w:rsidRPr="001953B6" w:rsidRDefault="001C4D14" w:rsidP="001953B6">
    <w:pPr>
      <w:pStyle w:val="Encabezado"/>
      <w:jc w:val="right"/>
      <w:rPr>
        <w:b/>
      </w:rPr>
    </w:pPr>
    <w:r w:rsidRPr="00485CDA">
      <w:rPr>
        <w:b/>
        <w:noProof/>
        <w:lang w:eastAsia="es-ES"/>
      </w:rPr>
      <w:drawing>
        <wp:anchor distT="0" distB="0" distL="114300" distR="114300" simplePos="0" relativeHeight="251667456" behindDoc="0" locked="0" layoutInCell="1" allowOverlap="1" wp14:anchorId="6AC3CC76" wp14:editId="7487C346">
          <wp:simplePos x="0" y="0"/>
          <wp:positionH relativeFrom="column">
            <wp:posOffset>-461010</wp:posOffset>
          </wp:positionH>
          <wp:positionV relativeFrom="paragraph">
            <wp:posOffset>6690995</wp:posOffset>
          </wp:positionV>
          <wp:extent cx="287655" cy="289560"/>
          <wp:effectExtent l="0" t="0" r="0" b="0"/>
          <wp:wrapNone/>
          <wp:docPr id="14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unto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7655" cy="2895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85CDA">
      <w:rPr>
        <w:b/>
        <w:noProof/>
        <w:lang w:eastAsia="es-ES"/>
      </w:rPr>
      <w:drawing>
        <wp:anchor distT="0" distB="0" distL="114300" distR="114300" simplePos="0" relativeHeight="251662336" behindDoc="0" locked="0" layoutInCell="1" allowOverlap="1" wp14:anchorId="175B50AA" wp14:editId="25324388">
          <wp:simplePos x="0" y="0"/>
          <wp:positionH relativeFrom="column">
            <wp:posOffset>-454025</wp:posOffset>
          </wp:positionH>
          <wp:positionV relativeFrom="paragraph">
            <wp:posOffset>4537075</wp:posOffset>
          </wp:positionV>
          <wp:extent cx="287655" cy="289560"/>
          <wp:effectExtent l="0" t="0" r="0" b="0"/>
          <wp:wrapNone/>
          <wp:docPr id="14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unto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7655" cy="2895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85CDA">
      <w:rPr>
        <w:b/>
        <w:noProof/>
        <w:lang w:eastAsia="es-ES"/>
      </w:rPr>
      <w:drawing>
        <wp:anchor distT="0" distB="0" distL="114300" distR="114300" simplePos="0" relativeHeight="251656192" behindDoc="0" locked="0" layoutInCell="1" allowOverlap="1" wp14:anchorId="14556D9C" wp14:editId="2C5AABCD">
          <wp:simplePos x="0" y="0"/>
          <wp:positionH relativeFrom="column">
            <wp:posOffset>-454025</wp:posOffset>
          </wp:positionH>
          <wp:positionV relativeFrom="paragraph">
            <wp:posOffset>2383790</wp:posOffset>
          </wp:positionV>
          <wp:extent cx="287655" cy="289560"/>
          <wp:effectExtent l="0" t="0" r="0" b="0"/>
          <wp:wrapNone/>
          <wp:docPr id="143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unto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7655" cy="2895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85CDA">
      <w:rPr>
        <w:b/>
        <w:noProof/>
        <w:lang w:eastAsia="es-ES"/>
      </w:rPr>
      <w:drawing>
        <wp:anchor distT="0" distB="0" distL="114300" distR="114300" simplePos="0" relativeHeight="251652096" behindDoc="0" locked="0" layoutInCell="1" allowOverlap="1" wp14:anchorId="2D7D9ECE" wp14:editId="47421BAD">
          <wp:simplePos x="0" y="0"/>
          <wp:positionH relativeFrom="column">
            <wp:posOffset>-454025</wp:posOffset>
          </wp:positionH>
          <wp:positionV relativeFrom="paragraph">
            <wp:posOffset>237490</wp:posOffset>
          </wp:positionV>
          <wp:extent cx="284480" cy="291465"/>
          <wp:effectExtent l="0" t="0" r="1270" b="0"/>
          <wp:wrapNone/>
          <wp:docPr id="144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unto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4480" cy="2914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3448A">
      <w:rPr>
        <w:b/>
      </w:rPr>
      <w:t>PHP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0B7C38"/>
    <w:multiLevelType w:val="hybridMultilevel"/>
    <w:tmpl w:val="D068BC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750BE2"/>
    <w:multiLevelType w:val="hybridMultilevel"/>
    <w:tmpl w:val="B49C52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56454E"/>
    <w:multiLevelType w:val="hybridMultilevel"/>
    <w:tmpl w:val="2168E4B8"/>
    <w:lvl w:ilvl="0" w:tplc="7C22CA72">
      <w:numFmt w:val="bullet"/>
      <w:lvlText w:val="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A56429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0851FD7"/>
    <w:multiLevelType w:val="hybridMultilevel"/>
    <w:tmpl w:val="7E8AF1FA"/>
    <w:lvl w:ilvl="0" w:tplc="7C22CA72">
      <w:numFmt w:val="bullet"/>
      <w:lvlText w:val="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634437"/>
    <w:multiLevelType w:val="hybridMultilevel"/>
    <w:tmpl w:val="66AC66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C106DC"/>
    <w:multiLevelType w:val="hybridMultilevel"/>
    <w:tmpl w:val="7D6C001A"/>
    <w:lvl w:ilvl="0" w:tplc="28ACA6D4">
      <w:numFmt w:val="bullet"/>
      <w:lvlText w:val="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3D013F"/>
    <w:multiLevelType w:val="hybridMultilevel"/>
    <w:tmpl w:val="E39C5C18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7F234696"/>
    <w:multiLevelType w:val="hybridMultilevel"/>
    <w:tmpl w:val="6A48AA50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8"/>
  </w:num>
  <w:num w:numId="5">
    <w:abstractNumId w:val="5"/>
  </w:num>
  <w:num w:numId="6">
    <w:abstractNumId w:val="0"/>
  </w:num>
  <w:num w:numId="7">
    <w:abstractNumId w:val="6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6A1"/>
    <w:rsid w:val="00005264"/>
    <w:rsid w:val="00041870"/>
    <w:rsid w:val="000443E0"/>
    <w:rsid w:val="00050882"/>
    <w:rsid w:val="00054D76"/>
    <w:rsid w:val="00060E30"/>
    <w:rsid w:val="0006270D"/>
    <w:rsid w:val="000840E9"/>
    <w:rsid w:val="000A28C1"/>
    <w:rsid w:val="000C0922"/>
    <w:rsid w:val="000C099A"/>
    <w:rsid w:val="000C173F"/>
    <w:rsid w:val="000D62C2"/>
    <w:rsid w:val="000D6A09"/>
    <w:rsid w:val="000F4724"/>
    <w:rsid w:val="000F6298"/>
    <w:rsid w:val="0011081F"/>
    <w:rsid w:val="00115195"/>
    <w:rsid w:val="00122DB0"/>
    <w:rsid w:val="001337CE"/>
    <w:rsid w:val="00136E0D"/>
    <w:rsid w:val="001427C9"/>
    <w:rsid w:val="001633E6"/>
    <w:rsid w:val="00170258"/>
    <w:rsid w:val="00176EDA"/>
    <w:rsid w:val="00191E3C"/>
    <w:rsid w:val="00193C9E"/>
    <w:rsid w:val="001953B6"/>
    <w:rsid w:val="00196871"/>
    <w:rsid w:val="001A16DD"/>
    <w:rsid w:val="001C12CC"/>
    <w:rsid w:val="001C1F45"/>
    <w:rsid w:val="001C4D14"/>
    <w:rsid w:val="001D6F88"/>
    <w:rsid w:val="00207A60"/>
    <w:rsid w:val="00216FAF"/>
    <w:rsid w:val="00225DF6"/>
    <w:rsid w:val="002427B0"/>
    <w:rsid w:val="00242C37"/>
    <w:rsid w:val="00253185"/>
    <w:rsid w:val="00256A19"/>
    <w:rsid w:val="002633EA"/>
    <w:rsid w:val="002644E5"/>
    <w:rsid w:val="00283687"/>
    <w:rsid w:val="00287C7A"/>
    <w:rsid w:val="002962CF"/>
    <w:rsid w:val="002A3D2C"/>
    <w:rsid w:val="002C55C1"/>
    <w:rsid w:val="002F56F8"/>
    <w:rsid w:val="00306F0E"/>
    <w:rsid w:val="00311F49"/>
    <w:rsid w:val="0033260C"/>
    <w:rsid w:val="003464CB"/>
    <w:rsid w:val="00363883"/>
    <w:rsid w:val="003659E4"/>
    <w:rsid w:val="00367737"/>
    <w:rsid w:val="0036774B"/>
    <w:rsid w:val="003A6B02"/>
    <w:rsid w:val="003B04C3"/>
    <w:rsid w:val="003F2C5D"/>
    <w:rsid w:val="003F37A1"/>
    <w:rsid w:val="004177FC"/>
    <w:rsid w:val="004336BC"/>
    <w:rsid w:val="00454887"/>
    <w:rsid w:val="00462B94"/>
    <w:rsid w:val="00471AB1"/>
    <w:rsid w:val="00475160"/>
    <w:rsid w:val="00485CDA"/>
    <w:rsid w:val="00493D73"/>
    <w:rsid w:val="004C0272"/>
    <w:rsid w:val="004C0789"/>
    <w:rsid w:val="004F17B2"/>
    <w:rsid w:val="004F1EB1"/>
    <w:rsid w:val="0050004F"/>
    <w:rsid w:val="00524E68"/>
    <w:rsid w:val="00531D39"/>
    <w:rsid w:val="00552C69"/>
    <w:rsid w:val="0056285A"/>
    <w:rsid w:val="0056661D"/>
    <w:rsid w:val="005940ED"/>
    <w:rsid w:val="005B14A2"/>
    <w:rsid w:val="005B6321"/>
    <w:rsid w:val="005C1133"/>
    <w:rsid w:val="005C5063"/>
    <w:rsid w:val="005D1B26"/>
    <w:rsid w:val="005E1643"/>
    <w:rsid w:val="00605581"/>
    <w:rsid w:val="00667E15"/>
    <w:rsid w:val="0067592C"/>
    <w:rsid w:val="00696A59"/>
    <w:rsid w:val="006B3C07"/>
    <w:rsid w:val="006B5009"/>
    <w:rsid w:val="006B7C40"/>
    <w:rsid w:val="006C6DD2"/>
    <w:rsid w:val="006D14FF"/>
    <w:rsid w:val="006D217A"/>
    <w:rsid w:val="006D7530"/>
    <w:rsid w:val="0070134B"/>
    <w:rsid w:val="0071560C"/>
    <w:rsid w:val="00741B94"/>
    <w:rsid w:val="007424F5"/>
    <w:rsid w:val="00760676"/>
    <w:rsid w:val="007B492B"/>
    <w:rsid w:val="00800694"/>
    <w:rsid w:val="00805B08"/>
    <w:rsid w:val="00811393"/>
    <w:rsid w:val="0083448A"/>
    <w:rsid w:val="00853B2C"/>
    <w:rsid w:val="0086199D"/>
    <w:rsid w:val="00897C98"/>
    <w:rsid w:val="008A66CE"/>
    <w:rsid w:val="008B18D7"/>
    <w:rsid w:val="008B1EB4"/>
    <w:rsid w:val="008B4ECB"/>
    <w:rsid w:val="008C3572"/>
    <w:rsid w:val="008E0384"/>
    <w:rsid w:val="008E4354"/>
    <w:rsid w:val="008E7F9B"/>
    <w:rsid w:val="0090244D"/>
    <w:rsid w:val="00907F6C"/>
    <w:rsid w:val="00932F01"/>
    <w:rsid w:val="00934D7F"/>
    <w:rsid w:val="00941D29"/>
    <w:rsid w:val="00944ADC"/>
    <w:rsid w:val="00966C1A"/>
    <w:rsid w:val="00991DA7"/>
    <w:rsid w:val="009A15C1"/>
    <w:rsid w:val="009A7B2D"/>
    <w:rsid w:val="009B20FC"/>
    <w:rsid w:val="009C1E43"/>
    <w:rsid w:val="009D20AD"/>
    <w:rsid w:val="009D3330"/>
    <w:rsid w:val="009D5DC7"/>
    <w:rsid w:val="009E4E29"/>
    <w:rsid w:val="00A028A0"/>
    <w:rsid w:val="00A156A1"/>
    <w:rsid w:val="00A16B32"/>
    <w:rsid w:val="00A37F73"/>
    <w:rsid w:val="00A43C4B"/>
    <w:rsid w:val="00A44F80"/>
    <w:rsid w:val="00A62EED"/>
    <w:rsid w:val="00A7478A"/>
    <w:rsid w:val="00A87E71"/>
    <w:rsid w:val="00AA15F5"/>
    <w:rsid w:val="00AA3529"/>
    <w:rsid w:val="00AA4DD6"/>
    <w:rsid w:val="00AA5635"/>
    <w:rsid w:val="00AB2510"/>
    <w:rsid w:val="00AB2B02"/>
    <w:rsid w:val="00AB7A0C"/>
    <w:rsid w:val="00AE35C0"/>
    <w:rsid w:val="00B00E3A"/>
    <w:rsid w:val="00B11D93"/>
    <w:rsid w:val="00B168B4"/>
    <w:rsid w:val="00B24990"/>
    <w:rsid w:val="00B45D67"/>
    <w:rsid w:val="00B47C5A"/>
    <w:rsid w:val="00B53101"/>
    <w:rsid w:val="00B67934"/>
    <w:rsid w:val="00BE0978"/>
    <w:rsid w:val="00BE2095"/>
    <w:rsid w:val="00BF390F"/>
    <w:rsid w:val="00C177D2"/>
    <w:rsid w:val="00C20773"/>
    <w:rsid w:val="00C2144C"/>
    <w:rsid w:val="00C36308"/>
    <w:rsid w:val="00C36CE9"/>
    <w:rsid w:val="00C876B4"/>
    <w:rsid w:val="00C923AB"/>
    <w:rsid w:val="00CA532B"/>
    <w:rsid w:val="00CA70FA"/>
    <w:rsid w:val="00CB75FF"/>
    <w:rsid w:val="00CC58C6"/>
    <w:rsid w:val="00CE141F"/>
    <w:rsid w:val="00D03D80"/>
    <w:rsid w:val="00D1592F"/>
    <w:rsid w:val="00D17C5A"/>
    <w:rsid w:val="00D33AF3"/>
    <w:rsid w:val="00D35874"/>
    <w:rsid w:val="00D47268"/>
    <w:rsid w:val="00D50B8F"/>
    <w:rsid w:val="00D6608A"/>
    <w:rsid w:val="00D67862"/>
    <w:rsid w:val="00D932BE"/>
    <w:rsid w:val="00D9355E"/>
    <w:rsid w:val="00DA2424"/>
    <w:rsid w:val="00DA335A"/>
    <w:rsid w:val="00DC1458"/>
    <w:rsid w:val="00DC35EA"/>
    <w:rsid w:val="00DC5790"/>
    <w:rsid w:val="00DD21C7"/>
    <w:rsid w:val="00DD6111"/>
    <w:rsid w:val="00DE02D4"/>
    <w:rsid w:val="00DE6ED0"/>
    <w:rsid w:val="00DF1A30"/>
    <w:rsid w:val="00E15C30"/>
    <w:rsid w:val="00E70806"/>
    <w:rsid w:val="00E91C24"/>
    <w:rsid w:val="00ED1135"/>
    <w:rsid w:val="00ED6F32"/>
    <w:rsid w:val="00EF0E4D"/>
    <w:rsid w:val="00F037C7"/>
    <w:rsid w:val="00F20EDD"/>
    <w:rsid w:val="00F254B4"/>
    <w:rsid w:val="00F85096"/>
    <w:rsid w:val="00F86038"/>
    <w:rsid w:val="00FA2316"/>
    <w:rsid w:val="00FA2471"/>
    <w:rsid w:val="00FD2BBB"/>
    <w:rsid w:val="00FD57E7"/>
    <w:rsid w:val="00FD619B"/>
    <w:rsid w:val="00FE1B10"/>
    <w:rsid w:val="00FE1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5:docId w15:val="{83D65B41-5C57-48AA-A039-AD7A5BC8D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54B4"/>
    <w:pPr>
      <w:spacing w:after="60" w:line="240" w:lineRule="auto"/>
      <w:jc w:val="both"/>
    </w:pPr>
    <w:rPr>
      <w:rFonts w:ascii="Cambria" w:hAnsi="Cambria"/>
    </w:rPr>
  </w:style>
  <w:style w:type="paragraph" w:styleId="Ttulo1">
    <w:name w:val="heading 1"/>
    <w:basedOn w:val="Normal"/>
    <w:next w:val="Normal"/>
    <w:link w:val="Ttulo1Car"/>
    <w:uiPriority w:val="9"/>
    <w:qFormat/>
    <w:rsid w:val="00F254B4"/>
    <w:pPr>
      <w:keepNext/>
      <w:keepLines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C57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97C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0244D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90244D"/>
  </w:style>
  <w:style w:type="paragraph" w:styleId="Piedepgina">
    <w:name w:val="footer"/>
    <w:basedOn w:val="Normal"/>
    <w:link w:val="PiedepginaCar"/>
    <w:uiPriority w:val="99"/>
    <w:unhideWhenUsed/>
    <w:rsid w:val="0090244D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0244D"/>
  </w:style>
  <w:style w:type="paragraph" w:styleId="Textodeglobo">
    <w:name w:val="Balloon Text"/>
    <w:basedOn w:val="Normal"/>
    <w:link w:val="TextodegloboCar"/>
    <w:uiPriority w:val="99"/>
    <w:semiHidden/>
    <w:unhideWhenUsed/>
    <w:rsid w:val="0070134B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0134B"/>
    <w:rPr>
      <w:rFonts w:ascii="Tahoma" w:hAnsi="Tahoma" w:cs="Tahoma"/>
      <w:sz w:val="16"/>
      <w:szCs w:val="16"/>
    </w:rPr>
  </w:style>
  <w:style w:type="paragraph" w:styleId="Sinespaciado">
    <w:name w:val="No Spacing"/>
    <w:aliases w:val="Codigo"/>
    <w:uiPriority w:val="1"/>
    <w:qFormat/>
    <w:rsid w:val="003659E4"/>
    <w:pPr>
      <w:spacing w:line="240" w:lineRule="auto"/>
      <w:ind w:left="284"/>
    </w:pPr>
    <w:rPr>
      <w:rFonts w:ascii="Courier New" w:hAnsi="Courier New"/>
      <w:sz w:val="20"/>
    </w:rPr>
  </w:style>
  <w:style w:type="paragraph" w:customStyle="1" w:styleId="CodigoEnLinea">
    <w:name w:val="CodigoEnLinea"/>
    <w:basedOn w:val="Normal"/>
    <w:next w:val="Normal"/>
    <w:link w:val="CodigoEnLineaCar"/>
    <w:qFormat/>
    <w:rsid w:val="00311F49"/>
    <w:rPr>
      <w:rFonts w:ascii="Courier New" w:hAnsi="Courier New"/>
    </w:rPr>
  </w:style>
  <w:style w:type="table" w:styleId="Tablaconcuadrcula">
    <w:name w:val="Table Grid"/>
    <w:basedOn w:val="Tablanormal"/>
    <w:uiPriority w:val="59"/>
    <w:rsid w:val="00485C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igoEnLineaCar">
    <w:name w:val="CodigoEnLinea Car"/>
    <w:basedOn w:val="Fuentedeprrafopredeter"/>
    <w:link w:val="CodigoEnLinea"/>
    <w:rsid w:val="00311F49"/>
    <w:rPr>
      <w:rFonts w:ascii="Courier New" w:hAnsi="Courier New"/>
    </w:rPr>
  </w:style>
  <w:style w:type="paragraph" w:styleId="Prrafodelista">
    <w:name w:val="List Paragraph"/>
    <w:basedOn w:val="Normal"/>
    <w:uiPriority w:val="34"/>
    <w:qFormat/>
    <w:rsid w:val="00485CDA"/>
    <w:pPr>
      <w:ind w:left="720"/>
      <w:contextualSpacing/>
    </w:pPr>
  </w:style>
  <w:style w:type="paragraph" w:customStyle="1" w:styleId="Default">
    <w:name w:val="Default"/>
    <w:rsid w:val="00F254B4"/>
    <w:pPr>
      <w:autoSpaceDE w:val="0"/>
      <w:autoSpaceDN w:val="0"/>
      <w:adjustRightInd w:val="0"/>
      <w:spacing w:after="0" w:line="240" w:lineRule="auto"/>
    </w:pPr>
    <w:rPr>
      <w:rFonts w:ascii="Book Antiqua" w:hAnsi="Book Antiqua" w:cs="Book Antiqua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F254B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C579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741B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741B94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l">
    <w:name w:val="hl"/>
    <w:basedOn w:val="Fuentedeprrafopredeter"/>
    <w:rsid w:val="00D67862"/>
  </w:style>
  <w:style w:type="character" w:customStyle="1" w:styleId="pl-c">
    <w:name w:val="pl-c"/>
    <w:basedOn w:val="Fuentedeprrafopredeter"/>
    <w:rsid w:val="00D67862"/>
  </w:style>
  <w:style w:type="character" w:customStyle="1" w:styleId="pl-s1">
    <w:name w:val="pl-s1"/>
    <w:basedOn w:val="Fuentedeprrafopredeter"/>
    <w:rsid w:val="00D67862"/>
  </w:style>
  <w:style w:type="character" w:customStyle="1" w:styleId="pl-k">
    <w:name w:val="pl-k"/>
    <w:basedOn w:val="Fuentedeprrafopredeter"/>
    <w:rsid w:val="00D67862"/>
  </w:style>
  <w:style w:type="character" w:customStyle="1" w:styleId="pl-en">
    <w:name w:val="pl-en"/>
    <w:basedOn w:val="Fuentedeprrafopredeter"/>
    <w:rsid w:val="00D67862"/>
  </w:style>
  <w:style w:type="character" w:customStyle="1" w:styleId="pl-smi">
    <w:name w:val="pl-smi"/>
    <w:basedOn w:val="Fuentedeprrafopredeter"/>
    <w:rsid w:val="00D67862"/>
  </w:style>
  <w:style w:type="character" w:customStyle="1" w:styleId="pl-s">
    <w:name w:val="pl-s"/>
    <w:basedOn w:val="Fuentedeprrafopredeter"/>
    <w:rsid w:val="00D67862"/>
  </w:style>
  <w:style w:type="character" w:customStyle="1" w:styleId="pl-pds">
    <w:name w:val="pl-pds"/>
    <w:basedOn w:val="Fuentedeprrafopredeter"/>
    <w:rsid w:val="00D67862"/>
  </w:style>
  <w:style w:type="character" w:customStyle="1" w:styleId="pl-c1">
    <w:name w:val="pl-c1"/>
    <w:basedOn w:val="Fuentedeprrafopredeter"/>
    <w:rsid w:val="00D67862"/>
  </w:style>
  <w:style w:type="paragraph" w:styleId="NormalWeb">
    <w:name w:val="Normal (Web)"/>
    <w:basedOn w:val="Normal"/>
    <w:uiPriority w:val="99"/>
    <w:semiHidden/>
    <w:unhideWhenUsed/>
    <w:rsid w:val="00897C98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897C9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apple-converted-space">
    <w:name w:val="apple-converted-space"/>
    <w:basedOn w:val="Fuentedeprrafopredeter"/>
    <w:rsid w:val="002644E5"/>
  </w:style>
  <w:style w:type="character" w:styleId="CdigoHTML">
    <w:name w:val="HTML Code"/>
    <w:basedOn w:val="Fuentedeprrafopredeter"/>
    <w:uiPriority w:val="99"/>
    <w:semiHidden/>
    <w:unhideWhenUsed/>
    <w:rsid w:val="002644E5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Fuentedeprrafopredeter"/>
    <w:rsid w:val="001C4D14"/>
  </w:style>
  <w:style w:type="character" w:customStyle="1" w:styleId="tag">
    <w:name w:val="tag"/>
    <w:basedOn w:val="Fuentedeprrafopredeter"/>
    <w:rsid w:val="001C4D14"/>
  </w:style>
  <w:style w:type="character" w:customStyle="1" w:styleId="name">
    <w:name w:val="name"/>
    <w:basedOn w:val="Fuentedeprrafopredeter"/>
    <w:rsid w:val="001C4D14"/>
  </w:style>
  <w:style w:type="character" w:customStyle="1" w:styleId="attr">
    <w:name w:val="attr"/>
    <w:basedOn w:val="Fuentedeprrafopredeter"/>
    <w:rsid w:val="001C4D14"/>
  </w:style>
  <w:style w:type="character" w:customStyle="1" w:styleId="string">
    <w:name w:val="string"/>
    <w:basedOn w:val="Fuentedeprrafopredeter"/>
    <w:rsid w:val="001C4D14"/>
  </w:style>
  <w:style w:type="character" w:styleId="Hipervnculo">
    <w:name w:val="Hyperlink"/>
    <w:basedOn w:val="Fuentedeprrafopredeter"/>
    <w:uiPriority w:val="99"/>
    <w:unhideWhenUsed/>
    <w:rsid w:val="001C4D14"/>
    <w:rPr>
      <w:color w:val="0000FF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83448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65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5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6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5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36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42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463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017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917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3171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6009467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124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319149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4685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703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5606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9000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2146233">
                                                                      <w:marLeft w:val="0"/>
                                                                      <w:marRight w:val="0"/>
                                                                      <w:marTop w:val="240"/>
                                                                      <w:marBottom w:val="24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66843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314649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40525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746542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690195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46831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218497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992388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791503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454130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381541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6600385">
                                                                      <w:marLeft w:val="0"/>
                                                                      <w:marRight w:val="0"/>
                                                                      <w:marTop w:val="240"/>
                                                                      <w:marBottom w:val="24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29915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758524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687271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126115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327119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4469943">
                                                                      <w:marLeft w:val="0"/>
                                                                      <w:marRight w:val="0"/>
                                                                      <w:marTop w:val="240"/>
                                                                      <w:marBottom w:val="24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76033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02893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136719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730399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67115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519924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455900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415149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344060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969774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229179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3892033">
                                                                      <w:marLeft w:val="0"/>
                                                                      <w:marRight w:val="0"/>
                                                                      <w:marTop w:val="240"/>
                                                                      <w:marBottom w:val="24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19826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806468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598040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794396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050117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605047">
                                                                      <w:marLeft w:val="0"/>
                                                                      <w:marRight w:val="0"/>
                                                                      <w:marTop w:val="240"/>
                                                                      <w:marBottom w:val="24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27829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239227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174529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399571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754212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773389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89916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584960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537676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629895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64875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3733705">
                                                                      <w:marLeft w:val="0"/>
                                                                      <w:marRight w:val="0"/>
                                                                      <w:marTop w:val="240"/>
                                                                      <w:marBottom w:val="24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12129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893819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87244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610922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194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7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casdom\Desktop\Plantilla%20%20perforada%20A3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05676C-7416-4BB7-A3BB-C0C0E59D3D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 perforada A3.dotx</Template>
  <TotalTime>9938</TotalTime>
  <Pages>1</Pages>
  <Words>85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MINISTERIO DE DEFENSA</Company>
  <LinksUpToDate>false</LinksUpToDate>
  <CharactersWithSpaces>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CASTRO DOMINGUEZ SAMUEL</dc:creator>
  <cp:lastModifiedBy>CASTRO DOMINGUEZ SAMUEL</cp:lastModifiedBy>
  <cp:revision>87</cp:revision>
  <cp:lastPrinted>2016-08-23T07:14:00Z</cp:lastPrinted>
  <dcterms:created xsi:type="dcterms:W3CDTF">2016-07-04T09:47:00Z</dcterms:created>
  <dcterms:modified xsi:type="dcterms:W3CDTF">2016-08-23T09:40:00Z</dcterms:modified>
</cp:coreProperties>
</file>
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F8" w:rsidRPr="006477F8" w:rsidRDefault="006477F8" w:rsidP="00B0613C">
      <w:pPr>
        <w:rPr>
          <w:b/>
        </w:rPr>
      </w:pPr>
      <w:proofErr w:type="spellStart"/>
      <w:r w:rsidRPr="006477F8">
        <w:rPr>
          <w:b/>
        </w:rPr>
        <w:t>Composer</w:t>
      </w:r>
      <w:proofErr w:type="spellEnd"/>
      <w:r w:rsidRPr="006477F8">
        <w:rPr>
          <w:b/>
        </w:rPr>
        <w:t xml:space="preserve"> </w:t>
      </w:r>
      <w:proofErr w:type="spellStart"/>
      <w:r w:rsidRPr="006477F8">
        <w:rPr>
          <w:b/>
        </w:rPr>
        <w:t>install</w:t>
      </w:r>
      <w:proofErr w:type="spellEnd"/>
    </w:p>
    <w:p w:rsidR="006477F8" w:rsidRDefault="006477F8" w:rsidP="00B0613C">
      <w:r>
        <w:t xml:space="preserve">Descarga las dependencias y genera el </w:t>
      </w:r>
      <w:proofErr w:type="spellStart"/>
      <w:r>
        <w:t>autoload</w:t>
      </w:r>
      <w:proofErr w:type="spellEnd"/>
      <w:r>
        <w:t>.</w:t>
      </w:r>
    </w:p>
    <w:p w:rsidR="006477F8" w:rsidRDefault="006477F8" w:rsidP="00B0613C"/>
    <w:p w:rsidR="006477F8" w:rsidRPr="006477F8" w:rsidRDefault="006477F8" w:rsidP="00B0613C">
      <w:pPr>
        <w:rPr>
          <w:b/>
        </w:rPr>
      </w:pPr>
      <w:proofErr w:type="spellStart"/>
      <w:r w:rsidRPr="006477F8">
        <w:rPr>
          <w:b/>
        </w:rPr>
        <w:t>Composer</w:t>
      </w:r>
      <w:proofErr w:type="spellEnd"/>
      <w:r w:rsidRPr="006477F8">
        <w:rPr>
          <w:b/>
        </w:rPr>
        <w:t xml:space="preserve"> </w:t>
      </w:r>
      <w:proofErr w:type="spellStart"/>
      <w:r w:rsidRPr="006477F8">
        <w:rPr>
          <w:b/>
        </w:rPr>
        <w:t>update</w:t>
      </w:r>
      <w:proofErr w:type="spellEnd"/>
    </w:p>
    <w:p w:rsidR="006477F8" w:rsidRDefault="006477F8" w:rsidP="00B0613C">
      <w:r>
        <w:t xml:space="preserve">Actualiza las dependencias y el </w:t>
      </w:r>
      <w:proofErr w:type="spellStart"/>
      <w:r>
        <w:t>autoload</w:t>
      </w:r>
      <w:proofErr w:type="spellEnd"/>
      <w:r>
        <w:t>.</w:t>
      </w:r>
    </w:p>
    <w:p w:rsidR="006477F8" w:rsidRDefault="006477F8" w:rsidP="00B0613C"/>
    <w:p w:rsidR="006477F8" w:rsidRPr="006477F8" w:rsidRDefault="006477F8" w:rsidP="00B0613C">
      <w:pPr>
        <w:rPr>
          <w:b/>
        </w:rPr>
      </w:pPr>
      <w:proofErr w:type="spellStart"/>
      <w:r w:rsidRPr="006477F8">
        <w:rPr>
          <w:b/>
        </w:rPr>
        <w:t>Composer</w:t>
      </w:r>
      <w:proofErr w:type="spellEnd"/>
      <w:r w:rsidRPr="006477F8">
        <w:rPr>
          <w:b/>
        </w:rPr>
        <w:t xml:space="preserve"> </w:t>
      </w:r>
      <w:proofErr w:type="spellStart"/>
      <w:r w:rsidRPr="006477F8">
        <w:rPr>
          <w:b/>
        </w:rPr>
        <w:t>dump-autoload</w:t>
      </w:r>
      <w:proofErr w:type="spellEnd"/>
      <w:r w:rsidRPr="006477F8">
        <w:rPr>
          <w:b/>
        </w:rPr>
        <w:t xml:space="preserve"> | </w:t>
      </w:r>
      <w:proofErr w:type="spellStart"/>
      <w:r w:rsidRPr="006477F8">
        <w:rPr>
          <w:b/>
        </w:rPr>
        <w:t>dumpautoload</w:t>
      </w:r>
      <w:proofErr w:type="spellEnd"/>
      <w:r w:rsidRPr="006477F8">
        <w:rPr>
          <w:b/>
        </w:rPr>
        <w:t xml:space="preserve"> | </w:t>
      </w:r>
      <w:proofErr w:type="spellStart"/>
      <w:r w:rsidRPr="006477F8">
        <w:rPr>
          <w:b/>
        </w:rPr>
        <w:t>dump</w:t>
      </w:r>
      <w:proofErr w:type="spellEnd"/>
    </w:p>
    <w:p w:rsidR="006477F8" w:rsidRDefault="006477F8" w:rsidP="00B0613C">
      <w:r>
        <w:t xml:space="preserve">Las tres opciones generan el </w:t>
      </w:r>
      <w:proofErr w:type="spellStart"/>
      <w:r>
        <w:t>autoload</w:t>
      </w:r>
      <w:proofErr w:type="spellEnd"/>
    </w:p>
    <w:p w:rsidR="006477F8" w:rsidRDefault="006477F8" w:rsidP="00B0613C"/>
    <w:p w:rsidR="006477F8" w:rsidRPr="00C8775E" w:rsidRDefault="00C8775E" w:rsidP="00B0613C">
      <w:pPr>
        <w:rPr>
          <w:b/>
        </w:rPr>
      </w:pPr>
      <w:proofErr w:type="spellStart"/>
      <w:r w:rsidRPr="00C8775E">
        <w:rPr>
          <w:b/>
        </w:rPr>
        <w:t>Composer</w:t>
      </w:r>
      <w:proofErr w:type="spellEnd"/>
      <w:r w:rsidRPr="00C8775E">
        <w:rPr>
          <w:b/>
        </w:rPr>
        <w:t xml:space="preserve"> créate-</w:t>
      </w:r>
      <w:proofErr w:type="spellStart"/>
      <w:r w:rsidRPr="00C8775E">
        <w:rPr>
          <w:b/>
        </w:rPr>
        <w:t>project</w:t>
      </w:r>
      <w:proofErr w:type="spellEnd"/>
      <w:r w:rsidRPr="00C8775E">
        <w:rPr>
          <w:b/>
        </w:rPr>
        <w:t xml:space="preserve">&lt;esqueleto </w:t>
      </w:r>
      <w:proofErr w:type="spellStart"/>
      <w:r w:rsidRPr="00C8775E">
        <w:rPr>
          <w:b/>
        </w:rPr>
        <w:t>laravel</w:t>
      </w:r>
      <w:proofErr w:type="spellEnd"/>
      <w:r w:rsidRPr="00C8775E">
        <w:rPr>
          <w:b/>
        </w:rPr>
        <w:t>/</w:t>
      </w:r>
      <w:proofErr w:type="spellStart"/>
      <w:r w:rsidRPr="00C8775E">
        <w:rPr>
          <w:b/>
        </w:rPr>
        <w:t>laravel</w:t>
      </w:r>
      <w:proofErr w:type="spellEnd"/>
      <w:r w:rsidRPr="00C8775E">
        <w:rPr>
          <w:b/>
        </w:rPr>
        <w:t>&gt;&lt;nombre del proyecto&gt;</w:t>
      </w:r>
    </w:p>
    <w:p w:rsidR="006477F8" w:rsidRDefault="00C8775E" w:rsidP="00B0613C">
      <w:r>
        <w:t>Crea un esqueleto con el nombre indicado.</w:t>
      </w:r>
    </w:p>
    <w:p w:rsidR="00C8775E" w:rsidRDefault="00C8775E" w:rsidP="00B0613C"/>
    <w:p w:rsidR="00C8775E" w:rsidRPr="00C8775E" w:rsidRDefault="00C8775E" w:rsidP="00B0613C">
      <w:pPr>
        <w:rPr>
          <w:b/>
        </w:rPr>
      </w:pPr>
      <w:r w:rsidRPr="00C8775E">
        <w:rPr>
          <w:b/>
        </w:rPr>
        <w:t>Instalación para Windows.</w:t>
      </w:r>
    </w:p>
    <w:p w:rsidR="00C8775E" w:rsidRDefault="00C8775E" w:rsidP="00B0613C">
      <w:r>
        <w:t xml:space="preserve">Existe un </w:t>
      </w:r>
      <w:proofErr w:type="spellStart"/>
      <w:r>
        <w:t>istalador</w:t>
      </w:r>
      <w:proofErr w:type="spellEnd"/>
      <w:r>
        <w:t>.</w:t>
      </w:r>
    </w:p>
    <w:p w:rsidR="00C8775E" w:rsidRDefault="00C8775E" w:rsidP="00B0613C"/>
    <w:p w:rsidR="00C8775E" w:rsidRDefault="00C8775E" w:rsidP="00C8775E">
      <w:r w:rsidRPr="00C8775E">
        <w:rPr>
          <w:b/>
        </w:rPr>
        <w:t xml:space="preserve">Instalar para </w:t>
      </w:r>
      <w:proofErr w:type="spellStart"/>
      <w:r w:rsidRPr="00C8775E">
        <w:rPr>
          <w:b/>
        </w:rPr>
        <w:t>linux</w:t>
      </w:r>
      <w:proofErr w:type="spellEnd"/>
    </w:p>
    <w:p w:rsidR="00C8775E" w:rsidRPr="00F679A4" w:rsidRDefault="00C8775E" w:rsidP="00C8775E">
      <w:pPr>
        <w:rPr>
          <w:lang w:val="en-US"/>
        </w:rPr>
      </w:pPr>
      <w:proofErr w:type="gramStart"/>
      <w:r w:rsidRPr="00F679A4">
        <w:rPr>
          <w:lang w:val="en-US"/>
        </w:rPr>
        <w:t>curl</w:t>
      </w:r>
      <w:proofErr w:type="gramEnd"/>
      <w:r w:rsidRPr="00F679A4">
        <w:rPr>
          <w:lang w:val="en-US"/>
        </w:rPr>
        <w:t xml:space="preserve"> -</w:t>
      </w:r>
      <w:proofErr w:type="spellStart"/>
      <w:r w:rsidRPr="00F679A4">
        <w:rPr>
          <w:lang w:val="en-US"/>
        </w:rPr>
        <w:t>sS</w:t>
      </w:r>
      <w:proofErr w:type="spellEnd"/>
      <w:r w:rsidRPr="00F679A4">
        <w:rPr>
          <w:lang w:val="en-US"/>
        </w:rPr>
        <w:t xml:space="preserve"> https://getcomposer.org/installer | </w:t>
      </w:r>
      <w:proofErr w:type="spellStart"/>
      <w:r w:rsidRPr="00F679A4">
        <w:rPr>
          <w:lang w:val="en-US"/>
        </w:rPr>
        <w:t>php</w:t>
      </w:r>
      <w:proofErr w:type="spellEnd"/>
    </w:p>
    <w:p w:rsidR="006477F8" w:rsidRDefault="00C8775E" w:rsidP="00C8775E"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bin</w:t>
      </w:r>
      <w:proofErr w:type="spellEnd"/>
      <w:r>
        <w:t>/</w:t>
      </w:r>
      <w:proofErr w:type="spellStart"/>
      <w:r>
        <w:t>composer</w:t>
      </w:r>
      <w:proofErr w:type="spellEnd"/>
    </w:p>
    <w:p w:rsidR="00F679A4" w:rsidRDefault="00F679A4" w:rsidP="00B0613C"/>
    <w:p w:rsidR="006477F8" w:rsidRDefault="00F679A4" w:rsidP="00B0613C">
      <w:r>
        <w:t xml:space="preserve">Si en Windows pide una librería DLL hay que ir al archivo de configuración php.ini y </w:t>
      </w:r>
      <w:proofErr w:type="spellStart"/>
      <w:r>
        <w:t>decomentar</w:t>
      </w:r>
      <w:proofErr w:type="spellEnd"/>
      <w:r>
        <w:t xml:space="preserve"> </w:t>
      </w:r>
      <w:r w:rsidR="00C65728">
        <w:t>la línea</w:t>
      </w:r>
    </w:p>
    <w:p w:rsidR="00C65728" w:rsidRDefault="00C65728" w:rsidP="00B0613C">
      <w:r>
        <w:tab/>
        <w:t>Extensión=php_openssl.dll</w:t>
      </w:r>
    </w:p>
    <w:p w:rsidR="006477F8" w:rsidRDefault="0043571C" w:rsidP="00B0613C">
      <w:r>
        <w:t xml:space="preserve">Y hay que asegurase que el archivo </w:t>
      </w:r>
      <w:proofErr w:type="spellStart"/>
      <w:r>
        <w:t>compser.json</w:t>
      </w:r>
      <w:proofErr w:type="spellEnd"/>
      <w:r>
        <w:t xml:space="preserve"> este en formato UTF-8</w:t>
      </w:r>
    </w:p>
    <w:p w:rsidR="0043571C" w:rsidRDefault="0043571C" w:rsidP="00B0613C">
      <w:bookmarkStart w:id="0" w:name="_GoBack"/>
      <w:bookmarkEnd w:id="0"/>
    </w:p>
    <w:p w:rsidR="006477F8" w:rsidRDefault="006477F8" w:rsidP="00B0613C"/>
    <w:p w:rsidR="006477F8" w:rsidRPr="0043571C" w:rsidRDefault="0043571C" w:rsidP="00B0613C">
      <w:pPr>
        <w:rPr>
          <w:b/>
        </w:rPr>
      </w:pPr>
      <w:r w:rsidRPr="0043571C">
        <w:rPr>
          <w:b/>
        </w:rPr>
        <w:t>Recursos</w:t>
      </w:r>
    </w:p>
    <w:p w:rsidR="006477F8" w:rsidRDefault="0043571C" w:rsidP="00B0613C">
      <w:r>
        <w:t xml:space="preserve">Listado de </w:t>
      </w:r>
      <w:proofErr w:type="spellStart"/>
      <w:r>
        <w:t>packagist</w:t>
      </w:r>
      <w:proofErr w:type="spellEnd"/>
      <w:r>
        <w:t xml:space="preserve"> para instalar a través de </w:t>
      </w:r>
      <w:proofErr w:type="spellStart"/>
      <w:r>
        <w:t>composer</w:t>
      </w:r>
      <w:proofErr w:type="spellEnd"/>
      <w:r>
        <w:t xml:space="preserve"> packagist.org</w:t>
      </w:r>
    </w:p>
    <w:p w:rsidR="006477F8" w:rsidRDefault="006477F8" w:rsidP="00B0613C"/>
    <w:p w:rsidR="0043571C" w:rsidRDefault="0043571C" w:rsidP="00B0613C"/>
    <w:p w:rsidR="0043571C" w:rsidRDefault="0043571C" w:rsidP="00B0613C"/>
    <w:p w:rsidR="0043571C" w:rsidRDefault="0043571C" w:rsidP="00B0613C"/>
    <w:p w:rsidR="006477F8" w:rsidRDefault="006477F8" w:rsidP="00B0613C"/>
    <w:p w:rsidR="00161388" w:rsidRDefault="00161388" w:rsidP="00B0613C">
      <w:r>
        <w:t xml:space="preserve">Archivo de muestra </w:t>
      </w:r>
      <w:proofErr w:type="spellStart"/>
      <w:r>
        <w:t>composer.json</w:t>
      </w:r>
      <w:proofErr w:type="spellEnd"/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>{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"</w:t>
      </w:r>
      <w:proofErr w:type="gramStart"/>
      <w:r w:rsidRPr="006477F8">
        <w:rPr>
          <w:lang w:val="en-US"/>
        </w:rPr>
        <w:t>require</w:t>
      </w:r>
      <w:proofErr w:type="gramEnd"/>
      <w:r w:rsidRPr="006477F8">
        <w:rPr>
          <w:lang w:val="en-US"/>
        </w:rPr>
        <w:t>": {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},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"require-dev": {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ab/>
        <w:t xml:space="preserve">    "</w:t>
      </w:r>
      <w:proofErr w:type="spellStart"/>
      <w:r w:rsidRPr="006477F8">
        <w:rPr>
          <w:lang w:val="en-US"/>
        </w:rPr>
        <w:t>phpunit</w:t>
      </w:r>
      <w:proofErr w:type="spellEnd"/>
      <w:r w:rsidRPr="006477F8">
        <w:rPr>
          <w:lang w:val="en-US"/>
        </w:rPr>
        <w:t>/</w:t>
      </w:r>
      <w:proofErr w:type="spellStart"/>
      <w:r w:rsidRPr="006477F8">
        <w:rPr>
          <w:lang w:val="en-US"/>
        </w:rPr>
        <w:t>phpunit</w:t>
      </w:r>
      <w:proofErr w:type="spellEnd"/>
      <w:r w:rsidRPr="006477F8">
        <w:rPr>
          <w:lang w:val="en-US"/>
        </w:rPr>
        <w:t>": "5.5.*"</w:t>
      </w:r>
    </w:p>
    <w:p w:rsidR="00161388" w:rsidRDefault="00161388" w:rsidP="00161388">
      <w:r w:rsidRPr="006477F8">
        <w:rPr>
          <w:lang w:val="en-US"/>
        </w:rPr>
        <w:t xml:space="preserve">  </w:t>
      </w:r>
      <w:r>
        <w:t>},</w:t>
      </w:r>
    </w:p>
    <w:p w:rsidR="00161388" w:rsidRDefault="00161388" w:rsidP="00161388">
      <w:r>
        <w:t xml:space="preserve">  "</w:t>
      </w:r>
      <w:proofErr w:type="spellStart"/>
      <w:r>
        <w:t>autoload</w:t>
      </w:r>
      <w:proofErr w:type="spellEnd"/>
      <w:r>
        <w:t>": {</w:t>
      </w:r>
    </w:p>
    <w:p w:rsidR="00161388" w:rsidRDefault="00161388" w:rsidP="00161388">
      <w:r>
        <w:tab/>
        <w:t xml:space="preserve">    "psr-4": {</w:t>
      </w:r>
    </w:p>
    <w:p w:rsidR="00161388" w:rsidRDefault="00161388" w:rsidP="00161388">
      <w:r>
        <w:tab/>
        <w:t xml:space="preserve">        "</w:t>
      </w:r>
      <w:proofErr w:type="spellStart"/>
      <w:r>
        <w:t>ApuestasComunitarias</w:t>
      </w:r>
      <w:proofErr w:type="spellEnd"/>
      <w:r>
        <w:t>\\": "</w:t>
      </w:r>
      <w:proofErr w:type="spellStart"/>
      <w:r>
        <w:t>src</w:t>
      </w:r>
      <w:proofErr w:type="spellEnd"/>
      <w:r>
        <w:t>"</w:t>
      </w:r>
    </w:p>
    <w:p w:rsidR="00161388" w:rsidRDefault="00161388" w:rsidP="00161388">
      <w:r>
        <w:tab/>
        <w:t xml:space="preserve">    }</w:t>
      </w:r>
    </w:p>
    <w:p w:rsidR="00161388" w:rsidRDefault="00161388" w:rsidP="00161388">
      <w:r>
        <w:t xml:space="preserve">  },</w:t>
      </w:r>
    </w:p>
    <w:p w:rsidR="00161388" w:rsidRDefault="00161388" w:rsidP="00161388">
      <w:r>
        <w:t xml:space="preserve">  "config": {</w:t>
      </w:r>
    </w:p>
    <w:p w:rsidR="00161388" w:rsidRPr="006477F8" w:rsidRDefault="00161388" w:rsidP="00161388">
      <w:pPr>
        <w:rPr>
          <w:lang w:val="en-US"/>
        </w:rPr>
      </w:pPr>
      <w:r>
        <w:tab/>
        <w:t xml:space="preserve">    </w:t>
      </w:r>
      <w:r w:rsidRPr="006477F8">
        <w:rPr>
          <w:lang w:val="en-US"/>
        </w:rPr>
        <w:t>"</w:t>
      </w:r>
      <w:proofErr w:type="spellStart"/>
      <w:proofErr w:type="gramStart"/>
      <w:r w:rsidRPr="006477F8">
        <w:rPr>
          <w:lang w:val="en-US"/>
        </w:rPr>
        <w:t>optimize-autoloader</w:t>
      </w:r>
      <w:proofErr w:type="gramEnd"/>
      <w:r w:rsidRPr="006477F8">
        <w:rPr>
          <w:lang w:val="en-US"/>
        </w:rPr>
        <w:t>":true</w:t>
      </w:r>
      <w:proofErr w:type="spellEnd"/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},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"</w:t>
      </w:r>
      <w:proofErr w:type="gramStart"/>
      <w:r w:rsidRPr="006477F8">
        <w:rPr>
          <w:lang w:val="en-US"/>
        </w:rPr>
        <w:t>scripts</w:t>
      </w:r>
      <w:proofErr w:type="gramEnd"/>
      <w:r w:rsidRPr="006477F8">
        <w:rPr>
          <w:lang w:val="en-US"/>
        </w:rPr>
        <w:t>":{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"post-install-</w:t>
      </w:r>
      <w:proofErr w:type="spellStart"/>
      <w:r w:rsidRPr="006477F8">
        <w:rPr>
          <w:lang w:val="en-US"/>
        </w:rPr>
        <w:t>cmd</w:t>
      </w:r>
      <w:proofErr w:type="spellEnd"/>
      <w:r w:rsidRPr="006477F8">
        <w:rPr>
          <w:lang w:val="en-US"/>
        </w:rPr>
        <w:t>"</w:t>
      </w:r>
      <w:proofErr w:type="gramStart"/>
      <w:r w:rsidRPr="006477F8">
        <w:rPr>
          <w:lang w:val="en-US"/>
        </w:rPr>
        <w:t>:[</w:t>
      </w:r>
      <w:proofErr w:type="gramEnd"/>
    </w:p>
    <w:p w:rsidR="00161388" w:rsidRPr="006477F8" w:rsidRDefault="00161388" w:rsidP="00161388">
      <w:pPr>
        <w:rPr>
          <w:lang w:val="en-US"/>
        </w:rPr>
      </w:pP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],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"post-update-</w:t>
      </w:r>
      <w:proofErr w:type="spellStart"/>
      <w:r w:rsidRPr="006477F8">
        <w:rPr>
          <w:lang w:val="en-US"/>
        </w:rPr>
        <w:t>cmd</w:t>
      </w:r>
      <w:proofErr w:type="spellEnd"/>
      <w:r w:rsidRPr="006477F8">
        <w:rPr>
          <w:lang w:val="en-US"/>
        </w:rPr>
        <w:t>"</w:t>
      </w:r>
      <w:proofErr w:type="gramStart"/>
      <w:r w:rsidRPr="006477F8">
        <w:rPr>
          <w:lang w:val="en-US"/>
        </w:rPr>
        <w:t>:[</w:t>
      </w:r>
      <w:proofErr w:type="gramEnd"/>
    </w:p>
    <w:p w:rsidR="00161388" w:rsidRPr="006477F8" w:rsidRDefault="00161388" w:rsidP="00161388">
      <w:pPr>
        <w:rPr>
          <w:lang w:val="en-US"/>
        </w:rPr>
      </w:pP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],</w:t>
      </w: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"post-create-project-</w:t>
      </w:r>
      <w:proofErr w:type="spellStart"/>
      <w:r w:rsidRPr="006477F8">
        <w:rPr>
          <w:lang w:val="en-US"/>
        </w:rPr>
        <w:t>cmd</w:t>
      </w:r>
      <w:proofErr w:type="spellEnd"/>
      <w:r w:rsidRPr="006477F8">
        <w:rPr>
          <w:lang w:val="en-US"/>
        </w:rPr>
        <w:t>"</w:t>
      </w:r>
      <w:proofErr w:type="gramStart"/>
      <w:r w:rsidRPr="006477F8">
        <w:rPr>
          <w:lang w:val="en-US"/>
        </w:rPr>
        <w:t>:[</w:t>
      </w:r>
      <w:proofErr w:type="gramEnd"/>
    </w:p>
    <w:p w:rsidR="00161388" w:rsidRPr="006477F8" w:rsidRDefault="00161388" w:rsidP="00161388">
      <w:pPr>
        <w:rPr>
          <w:lang w:val="en-US"/>
        </w:rPr>
      </w:pPr>
    </w:p>
    <w:p w:rsidR="00161388" w:rsidRPr="006477F8" w:rsidRDefault="00161388" w:rsidP="00161388">
      <w:pPr>
        <w:rPr>
          <w:lang w:val="en-US"/>
        </w:rPr>
      </w:pPr>
      <w:r w:rsidRPr="006477F8">
        <w:rPr>
          <w:lang w:val="en-US"/>
        </w:rPr>
        <w:t xml:space="preserve">      ]</w:t>
      </w:r>
    </w:p>
    <w:p w:rsidR="00161388" w:rsidRDefault="00161388" w:rsidP="00161388">
      <w:r w:rsidRPr="006477F8">
        <w:rPr>
          <w:lang w:val="en-US"/>
        </w:rPr>
        <w:t xml:space="preserve">  </w:t>
      </w:r>
      <w:r>
        <w:t>}</w:t>
      </w:r>
    </w:p>
    <w:p w:rsidR="00ED1135" w:rsidRPr="00B0613C" w:rsidRDefault="00161388" w:rsidP="00161388">
      <w:r>
        <w:t xml:space="preserve">} </w:t>
      </w:r>
    </w:p>
    <w:sectPr w:rsidR="00ED1135" w:rsidRPr="00B0613C" w:rsidSect="001A16DD">
      <w:headerReference w:type="default" r:id="rId8"/>
      <w:footerReference w:type="default" r:id="rId9"/>
      <w:pgSz w:w="8391" w:h="11907" w:code="11"/>
      <w:pgMar w:top="709" w:right="567" w:bottom="709" w:left="992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16" w:rsidRDefault="00113E16" w:rsidP="0090244D">
      <w:pPr>
        <w:spacing w:after="0"/>
      </w:pPr>
      <w:r>
        <w:separator/>
      </w:r>
    </w:p>
  </w:endnote>
  <w:endnote w:type="continuationSeparator" w:id="0">
    <w:p w:rsidR="00113E16" w:rsidRDefault="00113E16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A16DD" w:rsidRDefault="001C4D14" w:rsidP="001A16DD">
    <w:pPr>
      <w:tabs>
        <w:tab w:val="center" w:pos="4550"/>
        <w:tab w:val="left" w:pos="5818"/>
      </w:tabs>
      <w:ind w:right="261"/>
      <w:jc w:val="right"/>
      <w:rPr>
        <w:sz w:val="24"/>
        <w:szCs w:val="24"/>
      </w:rPr>
    </w:pPr>
    <w:r w:rsidRPr="001A16DD">
      <w:rPr>
        <w:spacing w:val="60"/>
        <w:sz w:val="24"/>
        <w:szCs w:val="24"/>
      </w:rPr>
      <w:t>Página</w:t>
    </w:r>
    <w:r w:rsidRPr="001A16DD">
      <w:rPr>
        <w:sz w:val="24"/>
        <w:szCs w:val="24"/>
      </w:rPr>
      <w:t xml:space="preserve">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PAGE   \* MERGEFORMAT</w:instrText>
    </w:r>
    <w:r w:rsidRPr="001A16DD">
      <w:rPr>
        <w:sz w:val="24"/>
        <w:szCs w:val="24"/>
      </w:rPr>
      <w:fldChar w:fldCharType="separate"/>
    </w:r>
    <w:r w:rsidR="00044E1C">
      <w:rPr>
        <w:noProof/>
        <w:sz w:val="24"/>
        <w:szCs w:val="24"/>
      </w:rPr>
      <w:t>2</w:t>
    </w:r>
    <w:r w:rsidRPr="001A16DD">
      <w:rPr>
        <w:sz w:val="24"/>
        <w:szCs w:val="24"/>
      </w:rPr>
      <w:fldChar w:fldCharType="end"/>
    </w:r>
    <w:r w:rsidRPr="001A16DD">
      <w:rPr>
        <w:sz w:val="24"/>
        <w:szCs w:val="24"/>
      </w:rPr>
      <w:t xml:space="preserve"> | </w:t>
    </w:r>
    <w:r w:rsidRPr="001A16DD">
      <w:rPr>
        <w:sz w:val="24"/>
        <w:szCs w:val="24"/>
      </w:rPr>
      <w:fldChar w:fldCharType="begin"/>
    </w:r>
    <w:r w:rsidRPr="001A16DD">
      <w:rPr>
        <w:sz w:val="24"/>
        <w:szCs w:val="24"/>
      </w:rPr>
      <w:instrText>NUMPAGES  \* Arabic  \* MERGEFORMAT</w:instrText>
    </w:r>
    <w:r w:rsidRPr="001A16DD">
      <w:rPr>
        <w:sz w:val="24"/>
        <w:szCs w:val="24"/>
      </w:rPr>
      <w:fldChar w:fldCharType="separate"/>
    </w:r>
    <w:r w:rsidR="00044E1C">
      <w:rPr>
        <w:noProof/>
        <w:sz w:val="24"/>
        <w:szCs w:val="24"/>
      </w:rPr>
      <w:t>2</w:t>
    </w:r>
    <w:r w:rsidRPr="001A16D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16" w:rsidRDefault="00113E16" w:rsidP="0090244D">
      <w:pPr>
        <w:spacing w:after="0"/>
      </w:pPr>
      <w:r>
        <w:separator/>
      </w:r>
    </w:p>
  </w:footnote>
  <w:footnote w:type="continuationSeparator" w:id="0">
    <w:p w:rsidR="00113E16" w:rsidRDefault="00113E16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14" w:rsidRPr="001953B6" w:rsidRDefault="001C4D14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7456" behindDoc="0" locked="0" layoutInCell="1" allowOverlap="1" wp14:anchorId="33964A7A" wp14:editId="27B3F8C6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3E5B7E39" wp14:editId="570636AF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1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6192" behindDoc="0" locked="0" layoutInCell="1" allowOverlap="1" wp14:anchorId="246CB995" wp14:editId="7A185314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14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52096" behindDoc="0" locked="0" layoutInCell="1" allowOverlap="1" wp14:anchorId="12383130" wp14:editId="10C3A8ED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14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0613C">
      <w:rPr>
        <w:b/>
      </w:rPr>
      <w:t>Composer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C38"/>
    <w:multiLevelType w:val="hybridMultilevel"/>
    <w:tmpl w:val="D068B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BE2"/>
    <w:multiLevelType w:val="hybridMultilevel"/>
    <w:tmpl w:val="B49C5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454E"/>
    <w:multiLevelType w:val="hybridMultilevel"/>
    <w:tmpl w:val="2168E4B8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4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851FD7"/>
    <w:multiLevelType w:val="hybridMultilevel"/>
    <w:tmpl w:val="7E8AF1FA"/>
    <w:lvl w:ilvl="0" w:tplc="7C22CA7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437"/>
    <w:multiLevelType w:val="hybridMultilevel"/>
    <w:tmpl w:val="66AC6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106DC"/>
    <w:multiLevelType w:val="hybridMultilevel"/>
    <w:tmpl w:val="7D6C001A"/>
    <w:lvl w:ilvl="0" w:tplc="28ACA6D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D013F"/>
    <w:multiLevelType w:val="hybridMultilevel"/>
    <w:tmpl w:val="E39C5C1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F234696"/>
    <w:multiLevelType w:val="hybridMultilevel"/>
    <w:tmpl w:val="6A48A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1"/>
    <w:rsid w:val="00005264"/>
    <w:rsid w:val="00041870"/>
    <w:rsid w:val="000443E0"/>
    <w:rsid w:val="00044E1C"/>
    <w:rsid w:val="00050882"/>
    <w:rsid w:val="00054D76"/>
    <w:rsid w:val="00060E30"/>
    <w:rsid w:val="0006270D"/>
    <w:rsid w:val="000840E9"/>
    <w:rsid w:val="000A28C1"/>
    <w:rsid w:val="000C0922"/>
    <w:rsid w:val="000C099A"/>
    <w:rsid w:val="000C173F"/>
    <w:rsid w:val="000D62C2"/>
    <w:rsid w:val="000D6A09"/>
    <w:rsid w:val="000F4724"/>
    <w:rsid w:val="000F6298"/>
    <w:rsid w:val="0011081F"/>
    <w:rsid w:val="00113E16"/>
    <w:rsid w:val="00115195"/>
    <w:rsid w:val="00122DB0"/>
    <w:rsid w:val="001337CE"/>
    <w:rsid w:val="00136E0D"/>
    <w:rsid w:val="001427C9"/>
    <w:rsid w:val="00161388"/>
    <w:rsid w:val="001633E6"/>
    <w:rsid w:val="00170258"/>
    <w:rsid w:val="00176EDA"/>
    <w:rsid w:val="00191E3C"/>
    <w:rsid w:val="00193C9E"/>
    <w:rsid w:val="001953B6"/>
    <w:rsid w:val="00196871"/>
    <w:rsid w:val="001A16DD"/>
    <w:rsid w:val="001C12CC"/>
    <w:rsid w:val="001C1F45"/>
    <w:rsid w:val="001C4D14"/>
    <w:rsid w:val="001D6F88"/>
    <w:rsid w:val="00207A60"/>
    <w:rsid w:val="00216FAF"/>
    <w:rsid w:val="00225DF6"/>
    <w:rsid w:val="002427B0"/>
    <w:rsid w:val="00242C37"/>
    <w:rsid w:val="00253185"/>
    <w:rsid w:val="00256A19"/>
    <w:rsid w:val="002633EA"/>
    <w:rsid w:val="002644E5"/>
    <w:rsid w:val="00283687"/>
    <w:rsid w:val="00287C7A"/>
    <w:rsid w:val="002962CF"/>
    <w:rsid w:val="002A3D2C"/>
    <w:rsid w:val="002C55C1"/>
    <w:rsid w:val="002F56F8"/>
    <w:rsid w:val="00306F0E"/>
    <w:rsid w:val="00311F49"/>
    <w:rsid w:val="003464CB"/>
    <w:rsid w:val="003659E4"/>
    <w:rsid w:val="00367737"/>
    <w:rsid w:val="0036774B"/>
    <w:rsid w:val="003A6B02"/>
    <w:rsid w:val="003B04C3"/>
    <w:rsid w:val="003F2C5D"/>
    <w:rsid w:val="003F37A1"/>
    <w:rsid w:val="004177FC"/>
    <w:rsid w:val="004336BC"/>
    <w:rsid w:val="0043571C"/>
    <w:rsid w:val="00454887"/>
    <w:rsid w:val="00462B94"/>
    <w:rsid w:val="00471AB1"/>
    <w:rsid w:val="00475160"/>
    <w:rsid w:val="00485CDA"/>
    <w:rsid w:val="00493D73"/>
    <w:rsid w:val="004C0272"/>
    <w:rsid w:val="004C0789"/>
    <w:rsid w:val="004F17B2"/>
    <w:rsid w:val="004F1EB1"/>
    <w:rsid w:val="0050004F"/>
    <w:rsid w:val="00531D39"/>
    <w:rsid w:val="00552C69"/>
    <w:rsid w:val="0056285A"/>
    <w:rsid w:val="0056661D"/>
    <w:rsid w:val="005940ED"/>
    <w:rsid w:val="005B14A2"/>
    <w:rsid w:val="005B6321"/>
    <w:rsid w:val="005C1133"/>
    <w:rsid w:val="005C5063"/>
    <w:rsid w:val="005D1B26"/>
    <w:rsid w:val="005E1643"/>
    <w:rsid w:val="00605581"/>
    <w:rsid w:val="006477F8"/>
    <w:rsid w:val="00667E15"/>
    <w:rsid w:val="0067592C"/>
    <w:rsid w:val="00696A59"/>
    <w:rsid w:val="006B3C07"/>
    <w:rsid w:val="006B5009"/>
    <w:rsid w:val="006B7C40"/>
    <w:rsid w:val="006C6DD2"/>
    <w:rsid w:val="006D14FF"/>
    <w:rsid w:val="006D217A"/>
    <w:rsid w:val="006D7530"/>
    <w:rsid w:val="0070134B"/>
    <w:rsid w:val="0071560C"/>
    <w:rsid w:val="00741B94"/>
    <w:rsid w:val="007424F5"/>
    <w:rsid w:val="00760676"/>
    <w:rsid w:val="007B492B"/>
    <w:rsid w:val="00800694"/>
    <w:rsid w:val="00805B08"/>
    <w:rsid w:val="00811393"/>
    <w:rsid w:val="00853B2C"/>
    <w:rsid w:val="0086199D"/>
    <w:rsid w:val="00897C98"/>
    <w:rsid w:val="008A66CE"/>
    <w:rsid w:val="008B18D7"/>
    <w:rsid w:val="008B1EB4"/>
    <w:rsid w:val="008B4ECB"/>
    <w:rsid w:val="008C3572"/>
    <w:rsid w:val="008E0384"/>
    <w:rsid w:val="008E4354"/>
    <w:rsid w:val="008E7F9B"/>
    <w:rsid w:val="0090244D"/>
    <w:rsid w:val="00907F6C"/>
    <w:rsid w:val="00932F01"/>
    <w:rsid w:val="00934D7F"/>
    <w:rsid w:val="00941D29"/>
    <w:rsid w:val="00944ADC"/>
    <w:rsid w:val="00966C1A"/>
    <w:rsid w:val="00991DA7"/>
    <w:rsid w:val="009A15C1"/>
    <w:rsid w:val="009A7B2D"/>
    <w:rsid w:val="009B20FC"/>
    <w:rsid w:val="009C1E43"/>
    <w:rsid w:val="009D20AD"/>
    <w:rsid w:val="009D3330"/>
    <w:rsid w:val="009D5DC7"/>
    <w:rsid w:val="00A156A1"/>
    <w:rsid w:val="00A16B32"/>
    <w:rsid w:val="00A37F73"/>
    <w:rsid w:val="00A43C4B"/>
    <w:rsid w:val="00A44F80"/>
    <w:rsid w:val="00A62EED"/>
    <w:rsid w:val="00A7478A"/>
    <w:rsid w:val="00AA15F5"/>
    <w:rsid w:val="00AA3529"/>
    <w:rsid w:val="00AA4DD6"/>
    <w:rsid w:val="00AA5635"/>
    <w:rsid w:val="00AB2510"/>
    <w:rsid w:val="00AB2B02"/>
    <w:rsid w:val="00AB7A0C"/>
    <w:rsid w:val="00AE35C0"/>
    <w:rsid w:val="00B00E3A"/>
    <w:rsid w:val="00B0613C"/>
    <w:rsid w:val="00B11D93"/>
    <w:rsid w:val="00B168B4"/>
    <w:rsid w:val="00B24990"/>
    <w:rsid w:val="00B45D67"/>
    <w:rsid w:val="00B47C5A"/>
    <w:rsid w:val="00B53101"/>
    <w:rsid w:val="00B67934"/>
    <w:rsid w:val="00BE0978"/>
    <w:rsid w:val="00BE2095"/>
    <w:rsid w:val="00BF390F"/>
    <w:rsid w:val="00C177D2"/>
    <w:rsid w:val="00C20773"/>
    <w:rsid w:val="00C2144C"/>
    <w:rsid w:val="00C36308"/>
    <w:rsid w:val="00C36CE9"/>
    <w:rsid w:val="00C65728"/>
    <w:rsid w:val="00C876B4"/>
    <w:rsid w:val="00C8775E"/>
    <w:rsid w:val="00C923AB"/>
    <w:rsid w:val="00CA532B"/>
    <w:rsid w:val="00CA70FA"/>
    <w:rsid w:val="00CB75FF"/>
    <w:rsid w:val="00CC58C6"/>
    <w:rsid w:val="00CE141F"/>
    <w:rsid w:val="00D03D80"/>
    <w:rsid w:val="00D1592F"/>
    <w:rsid w:val="00D17C5A"/>
    <w:rsid w:val="00D33AF3"/>
    <w:rsid w:val="00D35874"/>
    <w:rsid w:val="00D47268"/>
    <w:rsid w:val="00D50B8F"/>
    <w:rsid w:val="00D6608A"/>
    <w:rsid w:val="00D67862"/>
    <w:rsid w:val="00D932BE"/>
    <w:rsid w:val="00D9355E"/>
    <w:rsid w:val="00DA2424"/>
    <w:rsid w:val="00DA335A"/>
    <w:rsid w:val="00DC1458"/>
    <w:rsid w:val="00DC35EA"/>
    <w:rsid w:val="00DC5790"/>
    <w:rsid w:val="00DD21C7"/>
    <w:rsid w:val="00DD6111"/>
    <w:rsid w:val="00DE02D4"/>
    <w:rsid w:val="00DE6ED0"/>
    <w:rsid w:val="00DF1A30"/>
    <w:rsid w:val="00E15C30"/>
    <w:rsid w:val="00E70806"/>
    <w:rsid w:val="00E91C24"/>
    <w:rsid w:val="00ED1135"/>
    <w:rsid w:val="00ED6F32"/>
    <w:rsid w:val="00EF0E4D"/>
    <w:rsid w:val="00F037C7"/>
    <w:rsid w:val="00F20EDD"/>
    <w:rsid w:val="00F254B4"/>
    <w:rsid w:val="00F679A4"/>
    <w:rsid w:val="00F85096"/>
    <w:rsid w:val="00F86038"/>
    <w:rsid w:val="00FA2316"/>
    <w:rsid w:val="00FA2471"/>
    <w:rsid w:val="00FD2BBB"/>
    <w:rsid w:val="00FD57E7"/>
    <w:rsid w:val="00FD619B"/>
    <w:rsid w:val="00FE1B10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3D65B41-5C57-48AA-A039-AD7A5BC8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B4"/>
    <w:pPr>
      <w:spacing w:after="60"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Default">
    <w:name w:val="Default"/>
    <w:rsid w:val="00F254B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7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4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1B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rsid w:val="00D67862"/>
  </w:style>
  <w:style w:type="character" w:customStyle="1" w:styleId="pl-c">
    <w:name w:val="pl-c"/>
    <w:basedOn w:val="Fuentedeprrafopredeter"/>
    <w:rsid w:val="00D67862"/>
  </w:style>
  <w:style w:type="character" w:customStyle="1" w:styleId="pl-s1">
    <w:name w:val="pl-s1"/>
    <w:basedOn w:val="Fuentedeprrafopredeter"/>
    <w:rsid w:val="00D67862"/>
  </w:style>
  <w:style w:type="character" w:customStyle="1" w:styleId="pl-k">
    <w:name w:val="pl-k"/>
    <w:basedOn w:val="Fuentedeprrafopredeter"/>
    <w:rsid w:val="00D67862"/>
  </w:style>
  <w:style w:type="character" w:customStyle="1" w:styleId="pl-en">
    <w:name w:val="pl-en"/>
    <w:basedOn w:val="Fuentedeprrafopredeter"/>
    <w:rsid w:val="00D67862"/>
  </w:style>
  <w:style w:type="character" w:customStyle="1" w:styleId="pl-smi">
    <w:name w:val="pl-smi"/>
    <w:basedOn w:val="Fuentedeprrafopredeter"/>
    <w:rsid w:val="00D67862"/>
  </w:style>
  <w:style w:type="character" w:customStyle="1" w:styleId="pl-s">
    <w:name w:val="pl-s"/>
    <w:basedOn w:val="Fuentedeprrafopredeter"/>
    <w:rsid w:val="00D67862"/>
  </w:style>
  <w:style w:type="character" w:customStyle="1" w:styleId="pl-pds">
    <w:name w:val="pl-pds"/>
    <w:basedOn w:val="Fuentedeprrafopredeter"/>
    <w:rsid w:val="00D67862"/>
  </w:style>
  <w:style w:type="character" w:customStyle="1" w:styleId="pl-c1">
    <w:name w:val="pl-c1"/>
    <w:basedOn w:val="Fuentedeprrafopredeter"/>
    <w:rsid w:val="00D67862"/>
  </w:style>
  <w:style w:type="paragraph" w:styleId="NormalWeb">
    <w:name w:val="Normal (Web)"/>
    <w:basedOn w:val="Normal"/>
    <w:uiPriority w:val="99"/>
    <w:semiHidden/>
    <w:unhideWhenUsed/>
    <w:rsid w:val="00897C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97C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2644E5"/>
  </w:style>
  <w:style w:type="character" w:styleId="CdigoHTML">
    <w:name w:val="HTML Code"/>
    <w:basedOn w:val="Fuentedeprrafopredeter"/>
    <w:uiPriority w:val="99"/>
    <w:semiHidden/>
    <w:unhideWhenUsed/>
    <w:rsid w:val="002644E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1C4D14"/>
  </w:style>
  <w:style w:type="character" w:customStyle="1" w:styleId="tag">
    <w:name w:val="tag"/>
    <w:basedOn w:val="Fuentedeprrafopredeter"/>
    <w:rsid w:val="001C4D14"/>
  </w:style>
  <w:style w:type="character" w:customStyle="1" w:styleId="name">
    <w:name w:val="name"/>
    <w:basedOn w:val="Fuentedeprrafopredeter"/>
    <w:rsid w:val="001C4D14"/>
  </w:style>
  <w:style w:type="character" w:customStyle="1" w:styleId="attr">
    <w:name w:val="attr"/>
    <w:basedOn w:val="Fuentedeprrafopredeter"/>
    <w:rsid w:val="001C4D14"/>
  </w:style>
  <w:style w:type="character" w:customStyle="1" w:styleId="string">
    <w:name w:val="string"/>
    <w:basedOn w:val="Fuentedeprrafopredeter"/>
    <w:rsid w:val="001C4D14"/>
  </w:style>
  <w:style w:type="character" w:styleId="Hipervnculo">
    <w:name w:val="Hyperlink"/>
    <w:basedOn w:val="Fuentedeprrafopredeter"/>
    <w:uiPriority w:val="99"/>
    <w:unhideWhenUsed/>
    <w:rsid w:val="001C4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1464B-D5C1-4F05-979C-B6250C51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9938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CASTRO DOMINGUEZ SAMUEL</cp:lastModifiedBy>
  <cp:revision>85</cp:revision>
  <cp:lastPrinted>2016-07-04T16:35:00Z</cp:lastPrinted>
  <dcterms:created xsi:type="dcterms:W3CDTF">2016-07-04T09:47:00Z</dcterms:created>
  <dcterms:modified xsi:type="dcterms:W3CDTF">2016-10-19T14:51:00Z</dcterms:modified>
</cp:coreProperties>
</file>
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DC" w:rsidRDefault="000361DC" w:rsidP="00B111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</w:p>
    <w:p w:rsidR="000361DC" w:rsidRDefault="000361DC" w:rsidP="00B11176">
      <w:pPr>
        <w:rPr>
          <w:sz w:val="24"/>
          <w:szCs w:val="24"/>
        </w:rPr>
      </w:pPr>
      <w:r>
        <w:rPr>
          <w:sz w:val="24"/>
          <w:szCs w:val="24"/>
        </w:rPr>
        <w:tab/>
        <w:t>Ir a una ruta especificada.</w:t>
      </w:r>
    </w:p>
    <w:p w:rsidR="000361DC" w:rsidRDefault="000361DC" w:rsidP="00B111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..</w:t>
      </w:r>
    </w:p>
    <w:p w:rsidR="000361DC" w:rsidRDefault="000361DC" w:rsidP="00B11176">
      <w:pPr>
        <w:rPr>
          <w:sz w:val="24"/>
          <w:szCs w:val="24"/>
        </w:rPr>
      </w:pPr>
      <w:r>
        <w:rPr>
          <w:sz w:val="24"/>
          <w:szCs w:val="24"/>
        </w:rPr>
        <w:tab/>
        <w:t>Ir un directorio hacia atrás.</w:t>
      </w:r>
    </w:p>
    <w:p w:rsidR="000361DC" w:rsidRDefault="000361DC" w:rsidP="00B111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</w:p>
    <w:p w:rsidR="000361DC" w:rsidRDefault="000361DC" w:rsidP="00B11176">
      <w:pPr>
        <w:rPr>
          <w:sz w:val="24"/>
          <w:szCs w:val="24"/>
        </w:rPr>
      </w:pPr>
      <w:r>
        <w:rPr>
          <w:sz w:val="24"/>
          <w:szCs w:val="24"/>
        </w:rPr>
        <w:tab/>
        <w:t>Lista el contenido de una carpeta</w:t>
      </w:r>
    </w:p>
    <w:p w:rsidR="000361DC" w:rsidRDefault="000361DC" w:rsidP="00B111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 </w:t>
      </w:r>
    </w:p>
    <w:p w:rsidR="000361DC" w:rsidRDefault="000361DC" w:rsidP="00B11176">
      <w:pPr>
        <w:rPr>
          <w:sz w:val="24"/>
          <w:szCs w:val="24"/>
        </w:rPr>
      </w:pPr>
    </w:p>
    <w:p w:rsidR="00805B08" w:rsidRDefault="00B11176" w:rsidP="00B111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&lt;Nombre de la carpeta&gt;</w:t>
      </w:r>
    </w:p>
    <w:p w:rsidR="00B11176" w:rsidRDefault="00B11176" w:rsidP="00B11176">
      <w:pPr>
        <w:rPr>
          <w:sz w:val="24"/>
          <w:szCs w:val="24"/>
        </w:rPr>
      </w:pPr>
      <w:r>
        <w:rPr>
          <w:sz w:val="24"/>
          <w:szCs w:val="24"/>
        </w:rPr>
        <w:tab/>
        <w:t>Crea una carpeta con el nombre especificado.</w:t>
      </w:r>
    </w:p>
    <w:p w:rsidR="00814B6D" w:rsidRDefault="00814B6D" w:rsidP="00B11176">
      <w:pPr>
        <w:rPr>
          <w:sz w:val="24"/>
          <w:szCs w:val="24"/>
        </w:rPr>
      </w:pPr>
    </w:p>
    <w:p w:rsidR="00814B6D" w:rsidRDefault="00814B6D" w:rsidP="00B111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rf</w:t>
      </w:r>
      <w:proofErr w:type="spellEnd"/>
      <w:r>
        <w:rPr>
          <w:sz w:val="24"/>
          <w:szCs w:val="24"/>
        </w:rPr>
        <w:t xml:space="preserve">  &lt;Nombre de la carpeta&gt;</w:t>
      </w:r>
    </w:p>
    <w:p w:rsidR="00814B6D" w:rsidRDefault="00814B6D" w:rsidP="00B11176">
      <w:pPr>
        <w:rPr>
          <w:sz w:val="24"/>
          <w:szCs w:val="24"/>
        </w:rPr>
      </w:pPr>
      <w:r>
        <w:rPr>
          <w:sz w:val="24"/>
          <w:szCs w:val="24"/>
        </w:rPr>
        <w:tab/>
        <w:t>Borra un directorio.</w:t>
      </w:r>
    </w:p>
    <w:p w:rsidR="000B3A0C" w:rsidRDefault="000B3A0C" w:rsidP="00B11176">
      <w:pPr>
        <w:rPr>
          <w:sz w:val="24"/>
          <w:szCs w:val="24"/>
        </w:rPr>
      </w:pPr>
    </w:p>
    <w:p w:rsidR="000B3A0C" w:rsidRDefault="000B3A0C" w:rsidP="00B111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alias</w:t>
      </w:r>
      <w:proofErr w:type="gramEnd"/>
      <w:r>
        <w:rPr>
          <w:sz w:val="24"/>
          <w:szCs w:val="24"/>
        </w:rPr>
        <w:t xml:space="preserve"> </w:t>
      </w:r>
      <w:r w:rsidR="0081506F">
        <w:rPr>
          <w:sz w:val="24"/>
          <w:szCs w:val="24"/>
        </w:rPr>
        <w:t>&lt;nombre del alias&gt;=’&lt;comandos&gt;’</w:t>
      </w:r>
    </w:p>
    <w:p w:rsidR="0081506F" w:rsidRDefault="0081506F" w:rsidP="0081506F">
      <w:pPr>
        <w:ind w:left="709"/>
        <w:rPr>
          <w:sz w:val="24"/>
          <w:szCs w:val="24"/>
        </w:rPr>
      </w:pPr>
      <w:r>
        <w:rPr>
          <w:sz w:val="24"/>
          <w:szCs w:val="24"/>
        </w:rPr>
        <w:t>Crea un alias, solo estará presente para esa sesión de la consola.</w:t>
      </w:r>
    </w:p>
    <w:p w:rsidR="0081506F" w:rsidRPr="008E0247" w:rsidRDefault="0081506F" w:rsidP="0081506F">
      <w:pPr>
        <w:ind w:left="709"/>
        <w:rPr>
          <w:sz w:val="24"/>
          <w:szCs w:val="24"/>
          <w:u w:val="single"/>
        </w:rPr>
      </w:pPr>
      <w:r>
        <w:rPr>
          <w:sz w:val="24"/>
          <w:szCs w:val="24"/>
        </w:rPr>
        <w:t>Para</w:t>
      </w:r>
      <w:r w:rsidR="008E0247">
        <w:rPr>
          <w:sz w:val="24"/>
          <w:szCs w:val="24"/>
        </w:rPr>
        <w:t xml:space="preserve"> que los</w:t>
      </w:r>
      <w:r>
        <w:rPr>
          <w:sz w:val="24"/>
          <w:szCs w:val="24"/>
        </w:rPr>
        <w:t xml:space="preserve"> alias se</w:t>
      </w:r>
      <w:r w:rsidR="008E0247">
        <w:rPr>
          <w:sz w:val="24"/>
          <w:szCs w:val="24"/>
        </w:rPr>
        <w:t xml:space="preserve"> hagan permanentes los tenemos que añadir</w:t>
      </w:r>
      <w:r>
        <w:rPr>
          <w:sz w:val="24"/>
          <w:szCs w:val="24"/>
        </w:rPr>
        <w:t xml:space="preserve"> en el archivo </w:t>
      </w:r>
      <w:r w:rsidRPr="0081506F">
        <w:rPr>
          <w:b/>
          <w:sz w:val="24"/>
          <w:szCs w:val="24"/>
        </w:rPr>
        <w:t>.</w:t>
      </w:r>
      <w:proofErr w:type="spellStart"/>
      <w:r w:rsidRPr="0081506F">
        <w:rPr>
          <w:b/>
          <w:sz w:val="24"/>
          <w:szCs w:val="24"/>
        </w:rPr>
        <w:t>bash_profile</w:t>
      </w:r>
      <w:proofErr w:type="spellEnd"/>
      <w:r w:rsidR="008E0247">
        <w:rPr>
          <w:b/>
          <w:sz w:val="24"/>
          <w:szCs w:val="24"/>
        </w:rPr>
        <w:t xml:space="preserve">, </w:t>
      </w:r>
      <w:r w:rsidR="008E0247">
        <w:rPr>
          <w:sz w:val="24"/>
          <w:szCs w:val="24"/>
        </w:rPr>
        <w:t>situada en la carpeta del usuario.</w:t>
      </w:r>
      <w:bookmarkStart w:id="0" w:name="_GoBack"/>
      <w:bookmarkEnd w:id="0"/>
    </w:p>
    <w:p w:rsidR="00814B6D" w:rsidRDefault="00814B6D" w:rsidP="00B11176">
      <w:pPr>
        <w:rPr>
          <w:sz w:val="24"/>
          <w:szCs w:val="24"/>
        </w:rPr>
      </w:pPr>
    </w:p>
    <w:p w:rsidR="00B11176" w:rsidRPr="00B11176" w:rsidRDefault="00B11176" w:rsidP="00B11176">
      <w:pPr>
        <w:rPr>
          <w:sz w:val="24"/>
          <w:szCs w:val="24"/>
        </w:rPr>
      </w:pPr>
    </w:p>
    <w:sectPr w:rsidR="00B11176" w:rsidRPr="00B11176" w:rsidSect="001A16DD">
      <w:headerReference w:type="default" r:id="rId8"/>
      <w:footerReference w:type="default" r:id="rId9"/>
      <w:pgSz w:w="8391" w:h="11907" w:code="11"/>
      <w:pgMar w:top="709" w:right="567" w:bottom="709" w:left="992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027" w:rsidRDefault="00DD3027" w:rsidP="0090244D">
      <w:pPr>
        <w:spacing w:after="0"/>
      </w:pPr>
      <w:r>
        <w:separator/>
      </w:r>
    </w:p>
  </w:endnote>
  <w:endnote w:type="continuationSeparator" w:id="0">
    <w:p w:rsidR="00DD3027" w:rsidRDefault="00DD3027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A16DD" w:rsidRDefault="001C4D14" w:rsidP="001A16DD">
    <w:pPr>
      <w:tabs>
        <w:tab w:val="center" w:pos="4550"/>
        <w:tab w:val="left" w:pos="5818"/>
      </w:tabs>
      <w:ind w:right="261"/>
      <w:jc w:val="right"/>
      <w:rPr>
        <w:sz w:val="24"/>
        <w:szCs w:val="24"/>
      </w:rPr>
    </w:pPr>
    <w:r w:rsidRPr="001A16DD">
      <w:rPr>
        <w:spacing w:val="60"/>
        <w:sz w:val="24"/>
        <w:szCs w:val="24"/>
      </w:rPr>
      <w:t>Página</w:t>
    </w:r>
    <w:r w:rsidRPr="001A16DD">
      <w:rPr>
        <w:sz w:val="24"/>
        <w:szCs w:val="24"/>
      </w:rPr>
      <w:t xml:space="preserve">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PAGE   \* MERGEFORMAT</w:instrText>
    </w:r>
    <w:r w:rsidRPr="001A16DD">
      <w:rPr>
        <w:sz w:val="24"/>
        <w:szCs w:val="24"/>
      </w:rPr>
      <w:fldChar w:fldCharType="separate"/>
    </w:r>
    <w:r w:rsidR="008E0247">
      <w:rPr>
        <w:noProof/>
        <w:sz w:val="24"/>
        <w:szCs w:val="24"/>
      </w:rPr>
      <w:t>1</w:t>
    </w:r>
    <w:r w:rsidRPr="001A16DD">
      <w:rPr>
        <w:sz w:val="24"/>
        <w:szCs w:val="24"/>
      </w:rPr>
      <w:fldChar w:fldCharType="end"/>
    </w:r>
    <w:r w:rsidRPr="001A16DD">
      <w:rPr>
        <w:sz w:val="24"/>
        <w:szCs w:val="24"/>
      </w:rPr>
      <w:t xml:space="preserve"> |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NUMPAGES  \* Arabic  \* MERGEFORMAT</w:instrText>
    </w:r>
    <w:r w:rsidRPr="001A16DD">
      <w:rPr>
        <w:sz w:val="24"/>
        <w:szCs w:val="24"/>
      </w:rPr>
      <w:fldChar w:fldCharType="separate"/>
    </w:r>
    <w:r w:rsidR="008E0247">
      <w:rPr>
        <w:noProof/>
        <w:sz w:val="24"/>
        <w:szCs w:val="24"/>
      </w:rPr>
      <w:t>1</w:t>
    </w:r>
    <w:r w:rsidRPr="001A16D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027" w:rsidRDefault="00DD3027" w:rsidP="0090244D">
      <w:pPr>
        <w:spacing w:after="0"/>
      </w:pPr>
      <w:r>
        <w:separator/>
      </w:r>
    </w:p>
  </w:footnote>
  <w:footnote w:type="continuationSeparator" w:id="0">
    <w:p w:rsidR="00DD3027" w:rsidRDefault="00DD3027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953B6" w:rsidRDefault="001C4D14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7456" behindDoc="0" locked="0" layoutInCell="1" allowOverlap="1" wp14:anchorId="05AB7528" wp14:editId="1DBA2F44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0AB402DD" wp14:editId="36DE813C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1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6192" behindDoc="0" locked="0" layoutInCell="1" allowOverlap="1" wp14:anchorId="1110ABAF" wp14:editId="4797224E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1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2096" behindDoc="0" locked="0" layoutInCell="1" allowOverlap="1" wp14:anchorId="0C0BD9FD" wp14:editId="3DB6759C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14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1176">
      <w:rPr>
        <w:b/>
      </w:rPr>
      <w:t>COMANDOS 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50BE2"/>
    <w:multiLevelType w:val="hybridMultilevel"/>
    <w:tmpl w:val="B49C5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64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634437"/>
    <w:multiLevelType w:val="hybridMultilevel"/>
    <w:tmpl w:val="66AC6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D013F"/>
    <w:multiLevelType w:val="hybridMultilevel"/>
    <w:tmpl w:val="E39C5C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F234696"/>
    <w:multiLevelType w:val="hybridMultilevel"/>
    <w:tmpl w:val="6A48A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1"/>
    <w:rsid w:val="00005264"/>
    <w:rsid w:val="000361DC"/>
    <w:rsid w:val="00041870"/>
    <w:rsid w:val="00054D76"/>
    <w:rsid w:val="00060E30"/>
    <w:rsid w:val="000840E9"/>
    <w:rsid w:val="000B3A0C"/>
    <w:rsid w:val="000C0922"/>
    <w:rsid w:val="000C099A"/>
    <w:rsid w:val="000C173F"/>
    <w:rsid w:val="000D62C2"/>
    <w:rsid w:val="000D6A09"/>
    <w:rsid w:val="000F4724"/>
    <w:rsid w:val="000F6298"/>
    <w:rsid w:val="00115195"/>
    <w:rsid w:val="00122DB0"/>
    <w:rsid w:val="00136E0D"/>
    <w:rsid w:val="00170258"/>
    <w:rsid w:val="00176EDA"/>
    <w:rsid w:val="00191E3C"/>
    <w:rsid w:val="00193C9E"/>
    <w:rsid w:val="001953B6"/>
    <w:rsid w:val="00196871"/>
    <w:rsid w:val="001A16DD"/>
    <w:rsid w:val="001C12CC"/>
    <w:rsid w:val="001C4D14"/>
    <w:rsid w:val="001D6F88"/>
    <w:rsid w:val="00207A60"/>
    <w:rsid w:val="002427B0"/>
    <w:rsid w:val="00242C37"/>
    <w:rsid w:val="00253185"/>
    <w:rsid w:val="002633EA"/>
    <w:rsid w:val="002644E5"/>
    <w:rsid w:val="00283687"/>
    <w:rsid w:val="00287C7A"/>
    <w:rsid w:val="002962CF"/>
    <w:rsid w:val="00306F0E"/>
    <w:rsid w:val="00311F49"/>
    <w:rsid w:val="003464CB"/>
    <w:rsid w:val="003659E4"/>
    <w:rsid w:val="00367737"/>
    <w:rsid w:val="0036774B"/>
    <w:rsid w:val="003A6B02"/>
    <w:rsid w:val="003F2C5D"/>
    <w:rsid w:val="003F37A1"/>
    <w:rsid w:val="004336BC"/>
    <w:rsid w:val="00454887"/>
    <w:rsid w:val="00485CDA"/>
    <w:rsid w:val="004C0272"/>
    <w:rsid w:val="004C0789"/>
    <w:rsid w:val="0050004F"/>
    <w:rsid w:val="00531D39"/>
    <w:rsid w:val="00552C69"/>
    <w:rsid w:val="0056661D"/>
    <w:rsid w:val="005B14A2"/>
    <w:rsid w:val="005B6321"/>
    <w:rsid w:val="005C5063"/>
    <w:rsid w:val="005D1B26"/>
    <w:rsid w:val="005E1643"/>
    <w:rsid w:val="0067592C"/>
    <w:rsid w:val="006B3C07"/>
    <w:rsid w:val="006B5009"/>
    <w:rsid w:val="006D14FF"/>
    <w:rsid w:val="006D217A"/>
    <w:rsid w:val="0070134B"/>
    <w:rsid w:val="0071560C"/>
    <w:rsid w:val="00741B94"/>
    <w:rsid w:val="007424F5"/>
    <w:rsid w:val="00760676"/>
    <w:rsid w:val="00805B08"/>
    <w:rsid w:val="00811393"/>
    <w:rsid w:val="00814B6D"/>
    <w:rsid w:val="0081506F"/>
    <w:rsid w:val="00853B2C"/>
    <w:rsid w:val="0086199D"/>
    <w:rsid w:val="00897C98"/>
    <w:rsid w:val="008A66CE"/>
    <w:rsid w:val="008B4ECB"/>
    <w:rsid w:val="008C3572"/>
    <w:rsid w:val="008E0247"/>
    <w:rsid w:val="0090244D"/>
    <w:rsid w:val="00907F6C"/>
    <w:rsid w:val="00932F01"/>
    <w:rsid w:val="00934D7F"/>
    <w:rsid w:val="00944ADC"/>
    <w:rsid w:val="009A15C1"/>
    <w:rsid w:val="009D3330"/>
    <w:rsid w:val="009D5DC7"/>
    <w:rsid w:val="00A156A1"/>
    <w:rsid w:val="00A16B32"/>
    <w:rsid w:val="00A37F73"/>
    <w:rsid w:val="00A44F80"/>
    <w:rsid w:val="00A62EED"/>
    <w:rsid w:val="00A7478A"/>
    <w:rsid w:val="00AA15F5"/>
    <w:rsid w:val="00AA3529"/>
    <w:rsid w:val="00AA4DD6"/>
    <w:rsid w:val="00AA5635"/>
    <w:rsid w:val="00AB2510"/>
    <w:rsid w:val="00AB2B02"/>
    <w:rsid w:val="00AB7A0C"/>
    <w:rsid w:val="00B11176"/>
    <w:rsid w:val="00B11D93"/>
    <w:rsid w:val="00B168B4"/>
    <w:rsid w:val="00B24990"/>
    <w:rsid w:val="00B45D67"/>
    <w:rsid w:val="00B47C5A"/>
    <w:rsid w:val="00B53101"/>
    <w:rsid w:val="00B67934"/>
    <w:rsid w:val="00BE0978"/>
    <w:rsid w:val="00BF390F"/>
    <w:rsid w:val="00C20773"/>
    <w:rsid w:val="00C876B4"/>
    <w:rsid w:val="00C923AB"/>
    <w:rsid w:val="00CA70FA"/>
    <w:rsid w:val="00CC58C6"/>
    <w:rsid w:val="00D03D80"/>
    <w:rsid w:val="00D1592F"/>
    <w:rsid w:val="00D17C5A"/>
    <w:rsid w:val="00D35874"/>
    <w:rsid w:val="00D47268"/>
    <w:rsid w:val="00D6608A"/>
    <w:rsid w:val="00D67862"/>
    <w:rsid w:val="00D932BE"/>
    <w:rsid w:val="00DA2424"/>
    <w:rsid w:val="00DA335A"/>
    <w:rsid w:val="00DC1458"/>
    <w:rsid w:val="00DC5790"/>
    <w:rsid w:val="00DD21C7"/>
    <w:rsid w:val="00DD3027"/>
    <w:rsid w:val="00DE02D4"/>
    <w:rsid w:val="00DE6ED0"/>
    <w:rsid w:val="00DF1A30"/>
    <w:rsid w:val="00E15C30"/>
    <w:rsid w:val="00E70806"/>
    <w:rsid w:val="00EF0E4D"/>
    <w:rsid w:val="00F037C7"/>
    <w:rsid w:val="00F20EDD"/>
    <w:rsid w:val="00F254B4"/>
    <w:rsid w:val="00F37B1E"/>
    <w:rsid w:val="00F85096"/>
    <w:rsid w:val="00FA2471"/>
    <w:rsid w:val="00FD57E7"/>
    <w:rsid w:val="00FD619B"/>
    <w:rsid w:val="00FE1B10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D65B41-5C57-48AA-A039-AD7A5BC8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B4"/>
    <w:pPr>
      <w:spacing w:after="60"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Default">
    <w:name w:val="Default"/>
    <w:rsid w:val="00F254B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7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4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1B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D67862"/>
  </w:style>
  <w:style w:type="character" w:customStyle="1" w:styleId="pl-c">
    <w:name w:val="pl-c"/>
    <w:basedOn w:val="Fuentedeprrafopredeter"/>
    <w:rsid w:val="00D67862"/>
  </w:style>
  <w:style w:type="character" w:customStyle="1" w:styleId="pl-s1">
    <w:name w:val="pl-s1"/>
    <w:basedOn w:val="Fuentedeprrafopredeter"/>
    <w:rsid w:val="00D67862"/>
  </w:style>
  <w:style w:type="character" w:customStyle="1" w:styleId="pl-k">
    <w:name w:val="pl-k"/>
    <w:basedOn w:val="Fuentedeprrafopredeter"/>
    <w:rsid w:val="00D67862"/>
  </w:style>
  <w:style w:type="character" w:customStyle="1" w:styleId="pl-en">
    <w:name w:val="pl-en"/>
    <w:basedOn w:val="Fuentedeprrafopredeter"/>
    <w:rsid w:val="00D67862"/>
  </w:style>
  <w:style w:type="character" w:customStyle="1" w:styleId="pl-smi">
    <w:name w:val="pl-smi"/>
    <w:basedOn w:val="Fuentedeprrafopredeter"/>
    <w:rsid w:val="00D67862"/>
  </w:style>
  <w:style w:type="character" w:customStyle="1" w:styleId="pl-s">
    <w:name w:val="pl-s"/>
    <w:basedOn w:val="Fuentedeprrafopredeter"/>
    <w:rsid w:val="00D67862"/>
  </w:style>
  <w:style w:type="character" w:customStyle="1" w:styleId="pl-pds">
    <w:name w:val="pl-pds"/>
    <w:basedOn w:val="Fuentedeprrafopredeter"/>
    <w:rsid w:val="00D67862"/>
  </w:style>
  <w:style w:type="character" w:customStyle="1" w:styleId="pl-c1">
    <w:name w:val="pl-c1"/>
    <w:basedOn w:val="Fuentedeprrafopredeter"/>
    <w:rsid w:val="00D67862"/>
  </w:style>
  <w:style w:type="paragraph" w:styleId="NormalWeb">
    <w:name w:val="Normal (Web)"/>
    <w:basedOn w:val="Normal"/>
    <w:uiPriority w:val="99"/>
    <w:semiHidden/>
    <w:unhideWhenUsed/>
    <w:rsid w:val="00897C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97C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2644E5"/>
  </w:style>
  <w:style w:type="character" w:styleId="CdigoHTML">
    <w:name w:val="HTML Code"/>
    <w:basedOn w:val="Fuentedeprrafopredeter"/>
    <w:uiPriority w:val="99"/>
    <w:semiHidden/>
    <w:unhideWhenUsed/>
    <w:rsid w:val="002644E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1C4D14"/>
  </w:style>
  <w:style w:type="character" w:customStyle="1" w:styleId="tag">
    <w:name w:val="tag"/>
    <w:basedOn w:val="Fuentedeprrafopredeter"/>
    <w:rsid w:val="001C4D14"/>
  </w:style>
  <w:style w:type="character" w:customStyle="1" w:styleId="name">
    <w:name w:val="name"/>
    <w:basedOn w:val="Fuentedeprrafopredeter"/>
    <w:rsid w:val="001C4D14"/>
  </w:style>
  <w:style w:type="character" w:customStyle="1" w:styleId="attr">
    <w:name w:val="attr"/>
    <w:basedOn w:val="Fuentedeprrafopredeter"/>
    <w:rsid w:val="001C4D14"/>
  </w:style>
  <w:style w:type="character" w:customStyle="1" w:styleId="string">
    <w:name w:val="string"/>
    <w:basedOn w:val="Fuentedeprrafopredeter"/>
    <w:rsid w:val="001C4D14"/>
  </w:style>
  <w:style w:type="character" w:styleId="Hipervnculo">
    <w:name w:val="Hyperlink"/>
    <w:basedOn w:val="Fuentedeprrafopredeter"/>
    <w:uiPriority w:val="99"/>
    <w:unhideWhenUsed/>
    <w:rsid w:val="001C4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8763-7344-49C7-A8C3-DE5A0BE5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7872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Samuel CasDom</cp:lastModifiedBy>
  <cp:revision>41</cp:revision>
  <cp:lastPrinted>2016-07-04T16:35:00Z</cp:lastPrinted>
  <dcterms:created xsi:type="dcterms:W3CDTF">2016-07-04T09:47:00Z</dcterms:created>
  <dcterms:modified xsi:type="dcterms:W3CDTF">2016-08-21T17:15:00Z</dcterms:modified>
</cp:coreProperties>
</file>